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91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331"/>
        <w:gridCol w:w="3276"/>
        <w:gridCol w:w="2754"/>
        <w:gridCol w:w="89"/>
        <w:gridCol w:w="667"/>
      </w:tblGrid>
      <w:tr w:rsidR="00C420C8" w:rsidRPr="005152F2" w14:paraId="61B995C4" w14:textId="77777777" w:rsidTr="00CE08C9">
        <w:tc>
          <w:tcPr>
            <w:tcW w:w="3331" w:type="dxa"/>
          </w:tcPr>
          <w:p w14:paraId="1FB54C42" w14:textId="5A720E5C" w:rsidR="00C420C8" w:rsidRPr="005152F2" w:rsidRDefault="00E42C33" w:rsidP="003856C9">
            <w:pPr>
              <w:pStyle w:val="Heading1"/>
            </w:pPr>
            <w:r>
              <w:t>Javier Parra</w:t>
            </w:r>
          </w:p>
          <w:p w14:paraId="279B05BF" w14:textId="77777777" w:rsidR="007C406A" w:rsidRDefault="007C406A" w:rsidP="007C406A">
            <w:pPr>
              <w:pStyle w:val="Heading3"/>
              <w:spacing w:line="360" w:lineRule="auto"/>
              <w:jc w:val="left"/>
              <w:rPr>
                <w:b/>
                <w:bCs/>
                <w:caps w:val="0"/>
              </w:rPr>
            </w:pPr>
          </w:p>
          <w:p w14:paraId="364862B8" w14:textId="50DC1EEB" w:rsidR="002314BA" w:rsidRPr="007C406A" w:rsidRDefault="007C406A" w:rsidP="007C406A">
            <w:pPr>
              <w:pStyle w:val="Heading3"/>
              <w:spacing w:line="360" w:lineRule="auto"/>
              <w:jc w:val="left"/>
              <w:rPr>
                <w:caps w:val="0"/>
              </w:rPr>
            </w:pPr>
            <w:r w:rsidRPr="007C406A">
              <w:rPr>
                <w:b/>
                <w:bCs/>
                <w:caps w:val="0"/>
              </w:rPr>
              <w:t>Address:</w:t>
            </w:r>
            <w:r w:rsidR="002314BA" w:rsidRPr="007C406A">
              <w:t xml:space="preserve">  </w:t>
            </w:r>
            <w:r w:rsidRPr="007C406A">
              <w:rPr>
                <w:caps w:val="0"/>
              </w:rPr>
              <w:t>Sun V</w:t>
            </w:r>
            <w:r w:rsidR="002314BA" w:rsidRPr="007C406A">
              <w:rPr>
                <w:caps w:val="0"/>
              </w:rPr>
              <w:t>alley</w:t>
            </w:r>
            <w:r w:rsidRPr="007C406A">
              <w:rPr>
                <w:caps w:val="0"/>
              </w:rPr>
              <w:t>, CA 91352</w:t>
            </w:r>
          </w:p>
          <w:p w14:paraId="747FE794" w14:textId="2E925108" w:rsidR="002314BA" w:rsidRDefault="002314BA" w:rsidP="007C406A">
            <w:pPr>
              <w:pStyle w:val="Heading3"/>
              <w:spacing w:line="360" w:lineRule="auto"/>
              <w:jc w:val="left"/>
              <w:rPr>
                <w:caps w:val="0"/>
              </w:rPr>
            </w:pPr>
            <w:r w:rsidRPr="007C406A">
              <w:rPr>
                <w:b/>
                <w:bCs/>
                <w:caps w:val="0"/>
              </w:rPr>
              <w:t>P</w:t>
            </w:r>
            <w:r w:rsidR="007C406A" w:rsidRPr="007C406A">
              <w:rPr>
                <w:b/>
                <w:bCs/>
                <w:caps w:val="0"/>
              </w:rPr>
              <w:t xml:space="preserve">hone #: </w:t>
            </w:r>
            <w:r w:rsidRPr="007C406A">
              <w:rPr>
                <w:b/>
                <w:bCs/>
                <w:caps w:val="0"/>
              </w:rPr>
              <w:t xml:space="preserve"> </w:t>
            </w:r>
            <w:r w:rsidRPr="007C406A">
              <w:rPr>
                <w:caps w:val="0"/>
              </w:rPr>
              <w:t>818-394-5270</w:t>
            </w:r>
          </w:p>
          <w:p w14:paraId="3E3B6E48" w14:textId="24601AF9" w:rsidR="007C406A" w:rsidRDefault="007C406A" w:rsidP="007C406A">
            <w:pPr>
              <w:pStyle w:val="Heading3"/>
              <w:spacing w:line="360" w:lineRule="auto"/>
              <w:jc w:val="left"/>
              <w:rPr>
                <w:caps w:val="0"/>
              </w:rPr>
            </w:pPr>
            <w:r>
              <w:rPr>
                <w:b/>
                <w:bCs/>
                <w:caps w:val="0"/>
              </w:rPr>
              <w:t xml:space="preserve">Email: </w:t>
            </w:r>
            <w:hyperlink r:id="rId11" w:history="1">
              <w:r w:rsidRPr="00ED5CFA">
                <w:rPr>
                  <w:rStyle w:val="Hyperlink"/>
                  <w:caps w:val="0"/>
                </w:rPr>
                <w:t>javierparraschl@gmail.com</w:t>
              </w:r>
            </w:hyperlink>
          </w:p>
          <w:p w14:paraId="67A9C30F" w14:textId="7D733FBA" w:rsidR="007C406A" w:rsidRDefault="007C406A" w:rsidP="002F44FD">
            <w:pPr>
              <w:pStyle w:val="Heading3"/>
              <w:spacing w:line="360" w:lineRule="auto"/>
              <w:jc w:val="left"/>
              <w:rPr>
                <w:caps w:val="0"/>
              </w:rPr>
            </w:pPr>
            <w:r>
              <w:rPr>
                <w:b/>
                <w:bCs/>
                <w:caps w:val="0"/>
              </w:rPr>
              <w:t xml:space="preserve">LinkedIn: </w:t>
            </w:r>
            <w:hyperlink r:id="rId12" w:history="1">
              <w:r w:rsidRPr="00CB2F7D">
                <w:rPr>
                  <w:rStyle w:val="Hyperlink"/>
                  <w:caps w:val="0"/>
                </w:rPr>
                <w:t>linkedin.com/in/</w:t>
              </w:r>
              <w:proofErr w:type="spellStart"/>
              <w:r w:rsidRPr="00CB2F7D">
                <w:rPr>
                  <w:rStyle w:val="Hyperlink"/>
                  <w:caps w:val="0"/>
                </w:rPr>
                <w:t>javierphs</w:t>
              </w:r>
              <w:proofErr w:type="spellEnd"/>
              <w:r w:rsidRPr="00CB2F7D">
                <w:rPr>
                  <w:rStyle w:val="Hyperlink"/>
                  <w:caps w:val="0"/>
                </w:rPr>
                <w:t>/</w:t>
              </w:r>
            </w:hyperlink>
          </w:p>
          <w:p w14:paraId="1755DE3F" w14:textId="516A397D" w:rsidR="002F44FD" w:rsidRDefault="002F44FD" w:rsidP="002F44FD">
            <w:pPr>
              <w:pStyle w:val="Heading3"/>
              <w:spacing w:line="360" w:lineRule="auto"/>
              <w:jc w:val="left"/>
              <w:rPr>
                <w:rStyle w:val="Hyperlink"/>
                <w:caps w:val="0"/>
              </w:rPr>
            </w:pPr>
            <w:proofErr w:type="spellStart"/>
            <w:r>
              <w:rPr>
                <w:b/>
                <w:bCs/>
                <w:caps w:val="0"/>
              </w:rPr>
              <w:t>Github</w:t>
            </w:r>
            <w:proofErr w:type="spellEnd"/>
            <w:r>
              <w:rPr>
                <w:b/>
                <w:bCs/>
                <w:caps w:val="0"/>
              </w:rPr>
              <w:t xml:space="preserve">: </w:t>
            </w:r>
            <w:hyperlink r:id="rId13" w:history="1">
              <w:r w:rsidR="00CB2F7D">
                <w:rPr>
                  <w:rStyle w:val="Hyperlink"/>
                  <w:caps w:val="0"/>
                </w:rPr>
                <w:t>g</w:t>
              </w:r>
              <w:r w:rsidR="00CB2F7D" w:rsidRPr="001F4DB4">
                <w:rPr>
                  <w:rStyle w:val="Hyperlink"/>
                  <w:caps w:val="0"/>
                </w:rPr>
                <w:t>ithub.com/</w:t>
              </w:r>
              <w:proofErr w:type="spellStart"/>
              <w:r w:rsidR="00CB2F7D" w:rsidRPr="001F4DB4">
                <w:rPr>
                  <w:rStyle w:val="Hyperlink"/>
                  <w:caps w:val="0"/>
                </w:rPr>
                <w:t>JavierPHS</w:t>
              </w:r>
              <w:proofErr w:type="spellEnd"/>
            </w:hyperlink>
          </w:p>
          <w:p w14:paraId="732C4394" w14:textId="642CF8D9" w:rsidR="001919CF" w:rsidRPr="001919CF" w:rsidRDefault="001919CF" w:rsidP="002F44FD">
            <w:pPr>
              <w:pStyle w:val="Heading3"/>
              <w:spacing w:line="360" w:lineRule="auto"/>
              <w:jc w:val="left"/>
              <w:rPr>
                <w:caps w:val="0"/>
                <w:color w:val="0563C1" w:themeColor="hyperlink"/>
                <w:u w:val="single"/>
              </w:rPr>
            </w:pPr>
            <w:r>
              <w:rPr>
                <w:b/>
                <w:bCs/>
                <w:caps w:val="0"/>
              </w:rPr>
              <w:t>Portfolio</w:t>
            </w:r>
            <w:r>
              <w:rPr>
                <w:b/>
                <w:bCs/>
                <w:caps w:val="0"/>
              </w:rPr>
              <w:t xml:space="preserve">: </w:t>
            </w:r>
            <w:hyperlink r:id="rId14" w:history="1">
              <w:r>
                <w:rPr>
                  <w:rStyle w:val="Hyperlink"/>
                  <w:caps w:val="0"/>
                </w:rPr>
                <w:t>javierphs.github.io</w:t>
              </w:r>
            </w:hyperlink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331"/>
            </w:tblGrid>
            <w:tr w:rsidR="00C420C8" w:rsidRPr="005152F2" w14:paraId="08296300" w14:textId="77777777" w:rsidTr="009A691B">
              <w:trPr>
                <w:trHeight w:val="1659"/>
              </w:trPr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3F322140" w14:textId="02696A48" w:rsidR="00C420C8" w:rsidRDefault="00E42C33" w:rsidP="002C77B9">
                  <w:pPr>
                    <w:pStyle w:val="Heading3"/>
                  </w:pPr>
                  <w:r>
                    <w:t>Skills</w:t>
                  </w:r>
                </w:p>
                <w:p w14:paraId="01326BFF" w14:textId="53C94FBC"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549C7CB2" wp14:editId="12688937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5F3620D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6D04C6FF" w14:textId="3BB29765" w:rsidR="00C00B35" w:rsidRDefault="00C00B35" w:rsidP="00C00B35">
                  <w:pPr>
                    <w:jc w:val="both"/>
                    <w:rPr>
                      <w:rFonts w:eastAsia="MS Gothic" w:cs="MS Gothic"/>
                      <w:b/>
                      <w:bCs/>
                    </w:rPr>
                  </w:pPr>
                  <w:r w:rsidRPr="00C00B35">
                    <w:rPr>
                      <w:rFonts w:ascii="MS Gothic" w:eastAsia="MS Gothic" w:hAnsi="MS Gothic" w:cs="MS Gothic" w:hint="eastAsia"/>
                      <w:b/>
                      <w:bCs/>
                    </w:rPr>
                    <w:t>ⓘ</w:t>
                  </w:r>
                  <w:r>
                    <w:rPr>
                      <w:rFonts w:ascii="MS Gothic" w:eastAsia="MS Gothic" w:hAnsi="MS Gothic" w:cs="MS Gothic" w:hint="eastAsia"/>
                      <w:b/>
                      <w:bCs/>
                    </w:rPr>
                    <w:t xml:space="preserve"> </w:t>
                  </w:r>
                  <w:r w:rsidRPr="00C00B35">
                    <w:rPr>
                      <w:rFonts w:eastAsia="MS Gothic" w:cs="MS Gothic"/>
                      <w:b/>
                      <w:bCs/>
                    </w:rPr>
                    <w:t>Programming Languages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60"/>
                    <w:gridCol w:w="1660"/>
                  </w:tblGrid>
                  <w:tr w:rsidR="00FA7C3E" w14:paraId="4AD66288" w14:textId="77777777" w:rsidTr="001E0B9E">
                    <w:tc>
                      <w:tcPr>
                        <w:tcW w:w="1660" w:type="dxa"/>
                      </w:tcPr>
                      <w:p w14:paraId="3A63D185" w14:textId="4AE9B2D2" w:rsidR="00FA7C3E" w:rsidRPr="00FA7C3E" w:rsidRDefault="00FA7C3E" w:rsidP="001E0B9E">
                        <w:pPr>
                          <w:spacing w:line="276" w:lineRule="auto"/>
                          <w:jc w:val="both"/>
                        </w:pPr>
                        <w:r>
                          <w:t>Java</w:t>
                        </w:r>
                      </w:p>
                    </w:tc>
                    <w:tc>
                      <w:tcPr>
                        <w:tcW w:w="1660" w:type="dxa"/>
                      </w:tcPr>
                      <w:p w14:paraId="2269AB1E" w14:textId="7F62A4D3" w:rsidR="00FA7C3E" w:rsidRPr="001E0B9E" w:rsidRDefault="001E0B9E" w:rsidP="001E0B9E">
                        <w:pPr>
                          <w:spacing w:line="276" w:lineRule="auto"/>
                          <w:jc w:val="both"/>
                          <w:rPr>
                            <w:b/>
                            <w:bCs/>
                            <w:color w:val="7F7F7F" w:themeColor="text1" w:themeTint="80"/>
                          </w:rPr>
                        </w:pPr>
                        <w:r w:rsidRPr="001E0B9E">
                          <w:rPr>
                            <w:rFonts w:eastAsia="MS Gothic" w:cs="MS Gothic"/>
                            <w:b/>
                            <w:bCs/>
                            <w:color w:val="7F7F7F" w:themeColor="text1" w:themeTint="80"/>
                          </w:rPr>
                          <w:t>Professional</w:t>
                        </w:r>
                      </w:p>
                    </w:tc>
                  </w:tr>
                  <w:tr w:rsidR="00FA7C3E" w14:paraId="415390E9" w14:textId="77777777" w:rsidTr="001E0B9E">
                    <w:tc>
                      <w:tcPr>
                        <w:tcW w:w="1660" w:type="dxa"/>
                      </w:tcPr>
                      <w:p w14:paraId="1D8EE3EF" w14:textId="774AA4D8" w:rsidR="00FA7C3E" w:rsidRPr="00FA7C3E" w:rsidRDefault="00FA7C3E" w:rsidP="001E0B9E">
                        <w:pPr>
                          <w:spacing w:line="276" w:lineRule="auto"/>
                          <w:jc w:val="both"/>
                        </w:pPr>
                        <w:r>
                          <w:t>JavaScript</w:t>
                        </w:r>
                      </w:p>
                    </w:tc>
                    <w:tc>
                      <w:tcPr>
                        <w:tcW w:w="1660" w:type="dxa"/>
                      </w:tcPr>
                      <w:p w14:paraId="0DCB0A37" w14:textId="21C1A6A7" w:rsidR="00FA7C3E" w:rsidRPr="001E0B9E" w:rsidRDefault="001E0B9E" w:rsidP="001E0B9E">
                        <w:pPr>
                          <w:spacing w:line="276" w:lineRule="auto"/>
                          <w:jc w:val="both"/>
                          <w:rPr>
                            <w:b/>
                            <w:bCs/>
                            <w:color w:val="7F7F7F" w:themeColor="text1" w:themeTint="80"/>
                          </w:rPr>
                        </w:pPr>
                        <w:r w:rsidRPr="001E0B9E">
                          <w:rPr>
                            <w:b/>
                            <w:bCs/>
                            <w:color w:val="7F7F7F" w:themeColor="text1" w:themeTint="80"/>
                          </w:rPr>
                          <w:t>Intermediate</w:t>
                        </w:r>
                      </w:p>
                    </w:tc>
                  </w:tr>
                  <w:tr w:rsidR="00FA7C3E" w14:paraId="3124EE40" w14:textId="77777777" w:rsidTr="001E0B9E">
                    <w:tc>
                      <w:tcPr>
                        <w:tcW w:w="1660" w:type="dxa"/>
                      </w:tcPr>
                      <w:p w14:paraId="7A47BFAC" w14:textId="4105A4B7" w:rsidR="00FA7C3E" w:rsidRDefault="00FA7C3E" w:rsidP="001E0B9E">
                        <w:pPr>
                          <w:spacing w:line="276" w:lineRule="auto"/>
                          <w:jc w:val="both"/>
                        </w:pPr>
                        <w:r>
                          <w:t>TypeScript</w:t>
                        </w:r>
                      </w:p>
                    </w:tc>
                    <w:tc>
                      <w:tcPr>
                        <w:tcW w:w="1660" w:type="dxa"/>
                      </w:tcPr>
                      <w:p w14:paraId="2D911024" w14:textId="7F1D7CE1" w:rsidR="00FA7C3E" w:rsidRPr="001E0B9E" w:rsidRDefault="001E0B9E" w:rsidP="001E0B9E">
                        <w:pPr>
                          <w:spacing w:line="276" w:lineRule="auto"/>
                          <w:jc w:val="both"/>
                          <w:rPr>
                            <w:b/>
                            <w:bCs/>
                            <w:color w:val="7F7F7F" w:themeColor="text1" w:themeTint="80"/>
                          </w:rPr>
                        </w:pPr>
                        <w:r w:rsidRPr="001E0B9E">
                          <w:rPr>
                            <w:b/>
                            <w:bCs/>
                            <w:color w:val="7F7F7F" w:themeColor="text1" w:themeTint="80"/>
                          </w:rPr>
                          <w:t>Intermediate</w:t>
                        </w:r>
                      </w:p>
                    </w:tc>
                  </w:tr>
                  <w:tr w:rsidR="00FA7C3E" w14:paraId="0275CF40" w14:textId="77777777" w:rsidTr="001E0B9E">
                    <w:tc>
                      <w:tcPr>
                        <w:tcW w:w="1660" w:type="dxa"/>
                      </w:tcPr>
                      <w:p w14:paraId="714685DB" w14:textId="08B135AB" w:rsidR="00FA7C3E" w:rsidRDefault="00FA7C3E" w:rsidP="001E0B9E">
                        <w:pPr>
                          <w:spacing w:line="276" w:lineRule="auto"/>
                          <w:jc w:val="both"/>
                        </w:pPr>
                        <w:r>
                          <w:t>C#</w:t>
                        </w:r>
                      </w:p>
                    </w:tc>
                    <w:tc>
                      <w:tcPr>
                        <w:tcW w:w="1660" w:type="dxa"/>
                      </w:tcPr>
                      <w:p w14:paraId="398A1C8B" w14:textId="5653FE8D" w:rsidR="00FA7C3E" w:rsidRPr="001E0B9E" w:rsidRDefault="001E0B9E" w:rsidP="001E0B9E">
                        <w:pPr>
                          <w:spacing w:line="276" w:lineRule="auto"/>
                          <w:jc w:val="both"/>
                          <w:rPr>
                            <w:b/>
                            <w:bCs/>
                            <w:color w:val="7F7F7F" w:themeColor="text1" w:themeTint="80"/>
                          </w:rPr>
                        </w:pPr>
                        <w:r w:rsidRPr="001E0B9E">
                          <w:rPr>
                            <w:b/>
                            <w:bCs/>
                            <w:color w:val="7F7F7F" w:themeColor="text1" w:themeTint="80"/>
                          </w:rPr>
                          <w:t>Junior</w:t>
                        </w:r>
                      </w:p>
                    </w:tc>
                  </w:tr>
                  <w:tr w:rsidR="00FA7C3E" w14:paraId="767B16AC" w14:textId="77777777" w:rsidTr="001E0B9E">
                    <w:tc>
                      <w:tcPr>
                        <w:tcW w:w="1660" w:type="dxa"/>
                      </w:tcPr>
                      <w:p w14:paraId="3604558A" w14:textId="09F36B7F" w:rsidR="00FA7C3E" w:rsidRDefault="00FA7C3E" w:rsidP="001E0B9E">
                        <w:pPr>
                          <w:spacing w:line="276" w:lineRule="auto"/>
                          <w:jc w:val="both"/>
                        </w:pPr>
                        <w:r>
                          <w:t>Python</w:t>
                        </w:r>
                      </w:p>
                    </w:tc>
                    <w:tc>
                      <w:tcPr>
                        <w:tcW w:w="1660" w:type="dxa"/>
                      </w:tcPr>
                      <w:p w14:paraId="5F5261B4" w14:textId="3282EF78" w:rsidR="00FA7C3E" w:rsidRPr="001E0B9E" w:rsidRDefault="001E0B9E" w:rsidP="001E0B9E">
                        <w:pPr>
                          <w:spacing w:line="276" w:lineRule="auto"/>
                          <w:jc w:val="both"/>
                          <w:rPr>
                            <w:b/>
                            <w:bCs/>
                            <w:color w:val="7F7F7F" w:themeColor="text1" w:themeTint="80"/>
                          </w:rPr>
                        </w:pPr>
                        <w:r w:rsidRPr="001E0B9E">
                          <w:rPr>
                            <w:b/>
                            <w:bCs/>
                            <w:color w:val="7F7F7F" w:themeColor="text1" w:themeTint="80"/>
                          </w:rPr>
                          <w:t>Junior</w:t>
                        </w:r>
                      </w:p>
                    </w:tc>
                  </w:tr>
                </w:tbl>
                <w:p w14:paraId="66A68AAF" w14:textId="77777777" w:rsidR="00FA7C3E" w:rsidRDefault="009A691B" w:rsidP="009A691B">
                  <w:pPr>
                    <w:jc w:val="both"/>
                    <w:rPr>
                      <w:rFonts w:eastAsia="MS Gothic" w:cs="MS Gothic"/>
                      <w:b/>
                      <w:bCs/>
                    </w:rPr>
                  </w:pPr>
                  <w:r w:rsidRPr="00C00B35">
                    <w:rPr>
                      <w:rFonts w:ascii="MS Gothic" w:eastAsia="MS Gothic" w:hAnsi="MS Gothic" w:cs="MS Gothic" w:hint="eastAsia"/>
                      <w:b/>
                      <w:bCs/>
                    </w:rPr>
                    <w:t>ⓘ</w:t>
                  </w:r>
                  <w:r>
                    <w:rPr>
                      <w:rFonts w:ascii="MS Gothic" w:eastAsia="MS Gothic" w:hAnsi="MS Gothic" w:cs="MS Gothic" w:hint="eastAsia"/>
                      <w:b/>
                      <w:bCs/>
                    </w:rPr>
                    <w:t xml:space="preserve"> </w:t>
                  </w:r>
                  <w:r>
                    <w:rPr>
                      <w:rFonts w:eastAsia="MS Gothic" w:cs="MS Gothic"/>
                      <w:b/>
                      <w:bCs/>
                    </w:rPr>
                    <w:t>Technologies, Programs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60"/>
                    <w:gridCol w:w="1660"/>
                  </w:tblGrid>
                  <w:tr w:rsidR="00FA7C3E" w14:paraId="2564615B" w14:textId="77777777" w:rsidTr="001E0B9E">
                    <w:tc>
                      <w:tcPr>
                        <w:tcW w:w="1660" w:type="dxa"/>
                      </w:tcPr>
                      <w:p w14:paraId="2E054A9F" w14:textId="40469757" w:rsidR="00FA7C3E" w:rsidRPr="00FA7C3E" w:rsidRDefault="00FA7C3E" w:rsidP="001E0B9E">
                        <w:pPr>
                          <w:spacing w:line="276" w:lineRule="auto"/>
                          <w:jc w:val="both"/>
                          <w:rPr>
                            <w:rFonts w:eastAsia="MS Gothic" w:cs="MS Gothic"/>
                          </w:rPr>
                        </w:pPr>
                        <w:r>
                          <w:rPr>
                            <w:rFonts w:eastAsia="MS Gothic" w:cs="MS Gothic"/>
                          </w:rPr>
                          <w:t>Spring Boot</w:t>
                        </w:r>
                      </w:p>
                    </w:tc>
                    <w:tc>
                      <w:tcPr>
                        <w:tcW w:w="1660" w:type="dxa"/>
                      </w:tcPr>
                      <w:p w14:paraId="1C0C7800" w14:textId="747DFC7D" w:rsidR="00FA7C3E" w:rsidRPr="001E0B9E" w:rsidRDefault="001E0B9E" w:rsidP="001E0B9E">
                        <w:pPr>
                          <w:spacing w:line="276" w:lineRule="auto"/>
                          <w:jc w:val="both"/>
                          <w:rPr>
                            <w:rFonts w:eastAsia="MS Gothic" w:cs="MS Gothic"/>
                            <w:b/>
                            <w:bCs/>
                            <w:color w:val="7F7F7F" w:themeColor="text1" w:themeTint="80"/>
                          </w:rPr>
                        </w:pPr>
                        <w:r w:rsidRPr="001E0B9E">
                          <w:rPr>
                            <w:rFonts w:eastAsia="MS Gothic" w:cs="MS Gothic"/>
                            <w:b/>
                            <w:bCs/>
                            <w:color w:val="7F7F7F" w:themeColor="text1" w:themeTint="80"/>
                          </w:rPr>
                          <w:t>Professional</w:t>
                        </w:r>
                      </w:p>
                    </w:tc>
                  </w:tr>
                  <w:tr w:rsidR="00FA7C3E" w14:paraId="1CB38031" w14:textId="77777777" w:rsidTr="001E0B9E">
                    <w:tc>
                      <w:tcPr>
                        <w:tcW w:w="1660" w:type="dxa"/>
                      </w:tcPr>
                      <w:p w14:paraId="16F7B33B" w14:textId="4A866923" w:rsidR="00FA7C3E" w:rsidRPr="00FA7C3E" w:rsidRDefault="00FA7C3E" w:rsidP="001E0B9E">
                        <w:pPr>
                          <w:spacing w:line="276" w:lineRule="auto"/>
                          <w:jc w:val="both"/>
                          <w:rPr>
                            <w:rFonts w:eastAsia="MS Gothic" w:cs="MS Gothic"/>
                          </w:rPr>
                        </w:pPr>
                        <w:r>
                          <w:rPr>
                            <w:rFonts w:eastAsia="MS Gothic" w:cs="MS Gothic"/>
                          </w:rPr>
                          <w:t>Angular</w:t>
                        </w:r>
                      </w:p>
                    </w:tc>
                    <w:tc>
                      <w:tcPr>
                        <w:tcW w:w="1660" w:type="dxa"/>
                      </w:tcPr>
                      <w:p w14:paraId="37A3A9BD" w14:textId="04509D49" w:rsidR="00FA7C3E" w:rsidRPr="001E0B9E" w:rsidRDefault="001E0B9E" w:rsidP="001E0B9E">
                        <w:pPr>
                          <w:spacing w:line="276" w:lineRule="auto"/>
                          <w:jc w:val="both"/>
                          <w:rPr>
                            <w:rFonts w:eastAsia="MS Gothic" w:cs="MS Gothic"/>
                            <w:b/>
                            <w:bCs/>
                            <w:color w:val="7F7F7F" w:themeColor="text1" w:themeTint="80"/>
                          </w:rPr>
                        </w:pPr>
                        <w:r w:rsidRPr="001E0B9E">
                          <w:rPr>
                            <w:rFonts w:eastAsia="MS Gothic" w:cs="MS Gothic"/>
                            <w:b/>
                            <w:bCs/>
                            <w:color w:val="7F7F7F" w:themeColor="text1" w:themeTint="80"/>
                          </w:rPr>
                          <w:t>Intermediate</w:t>
                        </w:r>
                      </w:p>
                    </w:tc>
                  </w:tr>
                  <w:tr w:rsidR="00FA7C3E" w14:paraId="21FEB443" w14:textId="77777777" w:rsidTr="001E0B9E">
                    <w:tc>
                      <w:tcPr>
                        <w:tcW w:w="1660" w:type="dxa"/>
                      </w:tcPr>
                      <w:p w14:paraId="2D49AB0C" w14:textId="46B01413" w:rsidR="00FA7C3E" w:rsidRPr="00FA7C3E" w:rsidRDefault="00FA7C3E" w:rsidP="001E0B9E">
                        <w:pPr>
                          <w:spacing w:line="276" w:lineRule="auto"/>
                          <w:jc w:val="both"/>
                          <w:rPr>
                            <w:rFonts w:eastAsia="MS Gothic" w:cs="MS Gothic"/>
                          </w:rPr>
                        </w:pPr>
                        <w:r>
                          <w:rPr>
                            <w:rFonts w:eastAsia="MS Gothic" w:cs="MS Gothic"/>
                          </w:rPr>
                          <w:t>HTML</w:t>
                        </w:r>
                      </w:p>
                    </w:tc>
                    <w:tc>
                      <w:tcPr>
                        <w:tcW w:w="1660" w:type="dxa"/>
                      </w:tcPr>
                      <w:p w14:paraId="7E33BDA1" w14:textId="0EA2F373" w:rsidR="00FA7C3E" w:rsidRPr="001E0B9E" w:rsidRDefault="001E0B9E" w:rsidP="001E0B9E">
                        <w:pPr>
                          <w:spacing w:line="276" w:lineRule="auto"/>
                          <w:jc w:val="both"/>
                          <w:rPr>
                            <w:rFonts w:eastAsia="MS Gothic" w:cs="MS Gothic"/>
                            <w:b/>
                            <w:bCs/>
                            <w:color w:val="7F7F7F" w:themeColor="text1" w:themeTint="80"/>
                          </w:rPr>
                        </w:pPr>
                        <w:r w:rsidRPr="001E0B9E">
                          <w:rPr>
                            <w:rFonts w:eastAsia="MS Gothic" w:cs="MS Gothic"/>
                            <w:b/>
                            <w:bCs/>
                            <w:color w:val="7F7F7F" w:themeColor="text1" w:themeTint="80"/>
                          </w:rPr>
                          <w:t>Intermediate</w:t>
                        </w:r>
                      </w:p>
                    </w:tc>
                  </w:tr>
                  <w:tr w:rsidR="00FA7C3E" w14:paraId="55A143F5" w14:textId="77777777" w:rsidTr="001E0B9E">
                    <w:tc>
                      <w:tcPr>
                        <w:tcW w:w="1660" w:type="dxa"/>
                      </w:tcPr>
                      <w:p w14:paraId="43564209" w14:textId="19FB1641" w:rsidR="00FA7C3E" w:rsidRPr="00FA7C3E" w:rsidRDefault="00FA7C3E" w:rsidP="001E0B9E">
                        <w:pPr>
                          <w:spacing w:line="276" w:lineRule="auto"/>
                          <w:jc w:val="both"/>
                          <w:rPr>
                            <w:rFonts w:eastAsia="MS Gothic" w:cs="MS Gothic"/>
                          </w:rPr>
                        </w:pPr>
                        <w:r>
                          <w:rPr>
                            <w:rFonts w:eastAsia="MS Gothic" w:cs="MS Gothic"/>
                          </w:rPr>
                          <w:t>CSS</w:t>
                        </w:r>
                      </w:p>
                    </w:tc>
                    <w:tc>
                      <w:tcPr>
                        <w:tcW w:w="1660" w:type="dxa"/>
                      </w:tcPr>
                      <w:p w14:paraId="5F3028FC" w14:textId="2325D94F" w:rsidR="00FA7C3E" w:rsidRPr="001E0B9E" w:rsidRDefault="001E0B9E" w:rsidP="001E0B9E">
                        <w:pPr>
                          <w:spacing w:line="276" w:lineRule="auto"/>
                          <w:jc w:val="both"/>
                          <w:rPr>
                            <w:rFonts w:eastAsia="MS Gothic" w:cs="MS Gothic"/>
                            <w:b/>
                            <w:bCs/>
                            <w:color w:val="7F7F7F" w:themeColor="text1" w:themeTint="80"/>
                          </w:rPr>
                        </w:pPr>
                        <w:r w:rsidRPr="001E0B9E">
                          <w:rPr>
                            <w:rFonts w:eastAsia="MS Gothic" w:cs="MS Gothic"/>
                            <w:b/>
                            <w:bCs/>
                            <w:color w:val="7F7F7F" w:themeColor="text1" w:themeTint="80"/>
                          </w:rPr>
                          <w:t>Intermediate</w:t>
                        </w:r>
                      </w:p>
                    </w:tc>
                  </w:tr>
                  <w:tr w:rsidR="00FA7C3E" w14:paraId="1DC12144" w14:textId="77777777" w:rsidTr="001E0B9E">
                    <w:tc>
                      <w:tcPr>
                        <w:tcW w:w="1660" w:type="dxa"/>
                      </w:tcPr>
                      <w:p w14:paraId="26B8E3E0" w14:textId="761BD5D8" w:rsidR="00FA7C3E" w:rsidRPr="00FA7C3E" w:rsidRDefault="00FA7C3E" w:rsidP="001E0B9E">
                        <w:pPr>
                          <w:spacing w:line="276" w:lineRule="auto"/>
                          <w:jc w:val="both"/>
                          <w:rPr>
                            <w:rFonts w:eastAsia="MS Gothic" w:cs="MS Gothic"/>
                          </w:rPr>
                        </w:pPr>
                        <w:r>
                          <w:rPr>
                            <w:rFonts w:eastAsia="MS Gothic" w:cs="MS Gothic"/>
                          </w:rPr>
                          <w:t>MySQL</w:t>
                        </w:r>
                      </w:p>
                    </w:tc>
                    <w:tc>
                      <w:tcPr>
                        <w:tcW w:w="1660" w:type="dxa"/>
                      </w:tcPr>
                      <w:p w14:paraId="1E0AC1FF" w14:textId="2C55E1EB" w:rsidR="00FA7C3E" w:rsidRPr="001E0B9E" w:rsidRDefault="001E0B9E" w:rsidP="001E0B9E">
                        <w:pPr>
                          <w:spacing w:line="276" w:lineRule="auto"/>
                          <w:jc w:val="both"/>
                          <w:rPr>
                            <w:rFonts w:eastAsia="MS Gothic" w:cs="MS Gothic"/>
                            <w:b/>
                            <w:bCs/>
                            <w:color w:val="7F7F7F" w:themeColor="text1" w:themeTint="80"/>
                          </w:rPr>
                        </w:pPr>
                        <w:r w:rsidRPr="001E0B9E">
                          <w:rPr>
                            <w:rFonts w:eastAsia="MS Gothic" w:cs="MS Gothic"/>
                            <w:b/>
                            <w:bCs/>
                            <w:color w:val="7F7F7F" w:themeColor="text1" w:themeTint="80"/>
                          </w:rPr>
                          <w:t>Junior</w:t>
                        </w:r>
                      </w:p>
                    </w:tc>
                  </w:tr>
                  <w:tr w:rsidR="00FA7C3E" w14:paraId="70715DEE" w14:textId="77777777" w:rsidTr="001E0B9E">
                    <w:tc>
                      <w:tcPr>
                        <w:tcW w:w="1660" w:type="dxa"/>
                      </w:tcPr>
                      <w:p w14:paraId="1525E813" w14:textId="213561A3" w:rsidR="00FA7C3E" w:rsidRPr="00FA7C3E" w:rsidRDefault="00FA7C3E" w:rsidP="001E0B9E">
                        <w:pPr>
                          <w:spacing w:line="276" w:lineRule="auto"/>
                          <w:jc w:val="both"/>
                          <w:rPr>
                            <w:rFonts w:eastAsia="MS Gothic" w:cs="MS Gothic"/>
                          </w:rPr>
                        </w:pPr>
                        <w:r>
                          <w:rPr>
                            <w:rFonts w:eastAsia="MS Gothic" w:cs="MS Gothic"/>
                          </w:rPr>
                          <w:t>PostgreSQL</w:t>
                        </w:r>
                      </w:p>
                    </w:tc>
                    <w:tc>
                      <w:tcPr>
                        <w:tcW w:w="1660" w:type="dxa"/>
                      </w:tcPr>
                      <w:p w14:paraId="6A44E77C" w14:textId="6988AF2F" w:rsidR="00FA7C3E" w:rsidRPr="001E0B9E" w:rsidRDefault="001E0B9E" w:rsidP="001E0B9E">
                        <w:pPr>
                          <w:spacing w:line="276" w:lineRule="auto"/>
                          <w:jc w:val="both"/>
                          <w:rPr>
                            <w:rFonts w:eastAsia="MS Gothic" w:cs="MS Gothic"/>
                            <w:b/>
                            <w:bCs/>
                            <w:color w:val="7F7F7F" w:themeColor="text1" w:themeTint="80"/>
                          </w:rPr>
                        </w:pPr>
                        <w:r w:rsidRPr="001E0B9E">
                          <w:rPr>
                            <w:rFonts w:eastAsia="MS Gothic" w:cs="MS Gothic"/>
                            <w:b/>
                            <w:bCs/>
                            <w:color w:val="7F7F7F" w:themeColor="text1" w:themeTint="80"/>
                          </w:rPr>
                          <w:t>Intermediate</w:t>
                        </w:r>
                      </w:p>
                    </w:tc>
                  </w:tr>
                  <w:tr w:rsidR="00FA7C3E" w14:paraId="02CF3FFD" w14:textId="77777777" w:rsidTr="001E0B9E">
                    <w:tc>
                      <w:tcPr>
                        <w:tcW w:w="1660" w:type="dxa"/>
                      </w:tcPr>
                      <w:p w14:paraId="482D6427" w14:textId="1AE1F3D5" w:rsidR="00FA7C3E" w:rsidRPr="00FA7C3E" w:rsidRDefault="00FA7C3E" w:rsidP="001E0B9E">
                        <w:pPr>
                          <w:spacing w:line="276" w:lineRule="auto"/>
                          <w:jc w:val="both"/>
                          <w:rPr>
                            <w:rFonts w:eastAsia="MS Gothic" w:cs="MS Gothic"/>
                          </w:rPr>
                        </w:pPr>
                        <w:r>
                          <w:rPr>
                            <w:rFonts w:eastAsia="MS Gothic" w:cs="MS Gothic"/>
                          </w:rPr>
                          <w:t>Eclipse</w:t>
                        </w:r>
                      </w:p>
                    </w:tc>
                    <w:tc>
                      <w:tcPr>
                        <w:tcW w:w="1660" w:type="dxa"/>
                      </w:tcPr>
                      <w:p w14:paraId="10680D34" w14:textId="29CE6B7C" w:rsidR="00FA7C3E" w:rsidRPr="001E0B9E" w:rsidRDefault="001E0B9E" w:rsidP="001E0B9E">
                        <w:pPr>
                          <w:spacing w:line="276" w:lineRule="auto"/>
                          <w:jc w:val="both"/>
                          <w:rPr>
                            <w:rFonts w:eastAsia="MS Gothic" w:cs="MS Gothic"/>
                            <w:b/>
                            <w:bCs/>
                            <w:color w:val="7F7F7F" w:themeColor="text1" w:themeTint="80"/>
                          </w:rPr>
                        </w:pPr>
                        <w:r w:rsidRPr="001E0B9E">
                          <w:rPr>
                            <w:rFonts w:eastAsia="MS Gothic" w:cs="MS Gothic"/>
                            <w:b/>
                            <w:bCs/>
                            <w:color w:val="7F7F7F" w:themeColor="text1" w:themeTint="80"/>
                          </w:rPr>
                          <w:t>Professional</w:t>
                        </w:r>
                      </w:p>
                    </w:tc>
                  </w:tr>
                  <w:tr w:rsidR="00FA7C3E" w14:paraId="4D3CDEC2" w14:textId="77777777" w:rsidTr="001E0B9E">
                    <w:tc>
                      <w:tcPr>
                        <w:tcW w:w="1660" w:type="dxa"/>
                      </w:tcPr>
                      <w:p w14:paraId="63D673F2" w14:textId="13E8BB18" w:rsidR="00FA7C3E" w:rsidRPr="00FA7C3E" w:rsidRDefault="00FA7C3E" w:rsidP="001E0B9E">
                        <w:pPr>
                          <w:spacing w:line="276" w:lineRule="auto"/>
                          <w:jc w:val="both"/>
                          <w:rPr>
                            <w:rFonts w:eastAsia="MS Gothic" w:cs="MS Gothic"/>
                          </w:rPr>
                        </w:pPr>
                        <w:r>
                          <w:rPr>
                            <w:rFonts w:eastAsia="MS Gothic" w:cs="MS Gothic"/>
                          </w:rPr>
                          <w:t>VS Code</w:t>
                        </w:r>
                      </w:p>
                    </w:tc>
                    <w:tc>
                      <w:tcPr>
                        <w:tcW w:w="1660" w:type="dxa"/>
                      </w:tcPr>
                      <w:p w14:paraId="352AFD1C" w14:textId="2DCB150D" w:rsidR="00FA7C3E" w:rsidRPr="001E0B9E" w:rsidRDefault="001E0B9E" w:rsidP="001E0B9E">
                        <w:pPr>
                          <w:spacing w:line="276" w:lineRule="auto"/>
                          <w:jc w:val="both"/>
                          <w:rPr>
                            <w:rFonts w:eastAsia="MS Gothic" w:cs="MS Gothic"/>
                            <w:b/>
                            <w:bCs/>
                            <w:color w:val="7F7F7F" w:themeColor="text1" w:themeTint="80"/>
                          </w:rPr>
                        </w:pPr>
                        <w:r w:rsidRPr="001E0B9E">
                          <w:rPr>
                            <w:rFonts w:eastAsia="MS Gothic" w:cs="MS Gothic"/>
                            <w:b/>
                            <w:bCs/>
                            <w:color w:val="7F7F7F" w:themeColor="text1" w:themeTint="80"/>
                          </w:rPr>
                          <w:t>Professional</w:t>
                        </w:r>
                      </w:p>
                    </w:tc>
                  </w:tr>
                  <w:tr w:rsidR="00FA7C3E" w14:paraId="58B1AFCA" w14:textId="77777777" w:rsidTr="001E0B9E">
                    <w:tc>
                      <w:tcPr>
                        <w:tcW w:w="1660" w:type="dxa"/>
                      </w:tcPr>
                      <w:p w14:paraId="6E15F519" w14:textId="15522C4D" w:rsidR="00FA7C3E" w:rsidRDefault="00FA7C3E" w:rsidP="001E0B9E">
                        <w:pPr>
                          <w:spacing w:line="276" w:lineRule="auto"/>
                          <w:jc w:val="both"/>
                          <w:rPr>
                            <w:rFonts w:eastAsia="MS Gothic" w:cs="MS Gothic"/>
                          </w:rPr>
                        </w:pPr>
                        <w:r>
                          <w:rPr>
                            <w:rFonts w:eastAsia="MS Gothic" w:cs="MS Gothic"/>
                          </w:rPr>
                          <w:t>Photoshop</w:t>
                        </w:r>
                      </w:p>
                    </w:tc>
                    <w:tc>
                      <w:tcPr>
                        <w:tcW w:w="1660" w:type="dxa"/>
                      </w:tcPr>
                      <w:p w14:paraId="5B68A5E9" w14:textId="14A7A3B2" w:rsidR="00FA7C3E" w:rsidRPr="001E0B9E" w:rsidRDefault="001E0B9E" w:rsidP="001E0B9E">
                        <w:pPr>
                          <w:spacing w:line="276" w:lineRule="auto"/>
                          <w:jc w:val="both"/>
                          <w:rPr>
                            <w:rFonts w:eastAsia="MS Gothic" w:cs="MS Gothic"/>
                            <w:b/>
                            <w:bCs/>
                            <w:color w:val="7F7F7F" w:themeColor="text1" w:themeTint="80"/>
                          </w:rPr>
                        </w:pPr>
                        <w:r w:rsidRPr="001E0B9E">
                          <w:rPr>
                            <w:rFonts w:eastAsia="MS Gothic" w:cs="MS Gothic"/>
                            <w:b/>
                            <w:bCs/>
                            <w:color w:val="7F7F7F" w:themeColor="text1" w:themeTint="80"/>
                          </w:rPr>
                          <w:t>Intermediate</w:t>
                        </w:r>
                      </w:p>
                    </w:tc>
                  </w:tr>
                  <w:tr w:rsidR="00FA7C3E" w14:paraId="53142BE9" w14:textId="77777777" w:rsidTr="001E0B9E">
                    <w:tc>
                      <w:tcPr>
                        <w:tcW w:w="1660" w:type="dxa"/>
                      </w:tcPr>
                      <w:p w14:paraId="51FAD79C" w14:textId="442033A0" w:rsidR="00FA7C3E" w:rsidRDefault="00FA7C3E" w:rsidP="001E0B9E">
                        <w:pPr>
                          <w:spacing w:line="276" w:lineRule="auto"/>
                          <w:jc w:val="both"/>
                          <w:rPr>
                            <w:rFonts w:eastAsia="MS Gothic" w:cs="MS Gothic"/>
                          </w:rPr>
                        </w:pPr>
                        <w:r>
                          <w:rPr>
                            <w:rFonts w:eastAsia="MS Gothic" w:cs="MS Gothic"/>
                          </w:rPr>
                          <w:t>Premiere Pro</w:t>
                        </w:r>
                      </w:p>
                    </w:tc>
                    <w:tc>
                      <w:tcPr>
                        <w:tcW w:w="1660" w:type="dxa"/>
                      </w:tcPr>
                      <w:p w14:paraId="1F2E6CE4" w14:textId="035926DC" w:rsidR="00FA7C3E" w:rsidRPr="001E0B9E" w:rsidRDefault="001E0B9E" w:rsidP="001E0B9E">
                        <w:pPr>
                          <w:spacing w:line="276" w:lineRule="auto"/>
                          <w:jc w:val="both"/>
                          <w:rPr>
                            <w:rFonts w:eastAsia="MS Gothic" w:cs="MS Gothic"/>
                            <w:b/>
                            <w:bCs/>
                            <w:color w:val="7F7F7F" w:themeColor="text1" w:themeTint="80"/>
                          </w:rPr>
                        </w:pPr>
                        <w:r w:rsidRPr="001E0B9E">
                          <w:rPr>
                            <w:rFonts w:eastAsia="MS Gothic" w:cs="MS Gothic"/>
                            <w:b/>
                            <w:bCs/>
                            <w:color w:val="7F7F7F" w:themeColor="text1" w:themeTint="80"/>
                          </w:rPr>
                          <w:t>Intermediate</w:t>
                        </w:r>
                      </w:p>
                    </w:tc>
                  </w:tr>
                  <w:tr w:rsidR="00FA7C3E" w14:paraId="5B97BE42" w14:textId="77777777" w:rsidTr="001E0B9E">
                    <w:tc>
                      <w:tcPr>
                        <w:tcW w:w="1660" w:type="dxa"/>
                      </w:tcPr>
                      <w:p w14:paraId="094A333F" w14:textId="6E6EAA60" w:rsidR="00FA7C3E" w:rsidRDefault="00FA7C3E" w:rsidP="001E0B9E">
                        <w:pPr>
                          <w:spacing w:line="276" w:lineRule="auto"/>
                          <w:jc w:val="both"/>
                          <w:rPr>
                            <w:rFonts w:eastAsia="MS Gothic" w:cs="MS Gothic"/>
                          </w:rPr>
                        </w:pPr>
                        <w:r>
                          <w:rPr>
                            <w:rFonts w:eastAsia="MS Gothic" w:cs="MS Gothic"/>
                          </w:rPr>
                          <w:t>Unity Engine</w:t>
                        </w:r>
                      </w:p>
                    </w:tc>
                    <w:tc>
                      <w:tcPr>
                        <w:tcW w:w="1660" w:type="dxa"/>
                      </w:tcPr>
                      <w:p w14:paraId="7E9CACA2" w14:textId="3106E075" w:rsidR="00FA7C3E" w:rsidRPr="001E0B9E" w:rsidRDefault="001E0B9E" w:rsidP="001E0B9E">
                        <w:pPr>
                          <w:spacing w:line="276" w:lineRule="auto"/>
                          <w:jc w:val="both"/>
                          <w:rPr>
                            <w:rFonts w:eastAsia="MS Gothic" w:cs="MS Gothic"/>
                            <w:b/>
                            <w:bCs/>
                            <w:color w:val="7F7F7F" w:themeColor="text1" w:themeTint="80"/>
                          </w:rPr>
                        </w:pPr>
                        <w:r w:rsidRPr="001E0B9E">
                          <w:rPr>
                            <w:rFonts w:eastAsia="MS Gothic" w:cs="MS Gothic"/>
                            <w:b/>
                            <w:bCs/>
                            <w:color w:val="7F7F7F" w:themeColor="text1" w:themeTint="80"/>
                          </w:rPr>
                          <w:t>Junior</w:t>
                        </w:r>
                      </w:p>
                    </w:tc>
                  </w:tr>
                </w:tbl>
                <w:p w14:paraId="68497DAB" w14:textId="1AA8A5B0" w:rsidR="00FA7C3E" w:rsidRPr="009A691B" w:rsidRDefault="007C406A" w:rsidP="00FA7C3E">
                  <w:pPr>
                    <w:jc w:val="both"/>
                  </w:pPr>
                  <w:r w:rsidRPr="00C00B35">
                    <w:rPr>
                      <w:rFonts w:ascii="MS Gothic" w:eastAsia="MS Gothic" w:hAnsi="MS Gothic" w:cs="MS Gothic" w:hint="eastAsia"/>
                      <w:b/>
                      <w:bCs/>
                    </w:rPr>
                    <w:t>ⓘ</w:t>
                  </w:r>
                  <w:r>
                    <w:rPr>
                      <w:rFonts w:ascii="MS Gothic" w:eastAsia="MS Gothic" w:hAnsi="MS Gothic" w:cs="MS Gothic" w:hint="eastAsia"/>
                      <w:b/>
                      <w:bCs/>
                    </w:rPr>
                    <w:t xml:space="preserve"> </w:t>
                  </w:r>
                  <w:r>
                    <w:rPr>
                      <w:rFonts w:eastAsia="MS Gothic" w:cs="MS Gothic"/>
                      <w:b/>
                      <w:bCs/>
                    </w:rPr>
                    <w:t>Languages</w:t>
                  </w:r>
                </w:p>
                <w:tbl>
                  <w:tblPr>
                    <w:tblStyle w:val="TableGrid"/>
                    <w:tblW w:w="350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60"/>
                    <w:gridCol w:w="1845"/>
                  </w:tblGrid>
                  <w:tr w:rsidR="00FA7C3E" w14:paraId="1787D914" w14:textId="77777777" w:rsidTr="001E0B9E">
                    <w:tc>
                      <w:tcPr>
                        <w:tcW w:w="1660" w:type="dxa"/>
                      </w:tcPr>
                      <w:p w14:paraId="2A2B2D1F" w14:textId="13076AE6" w:rsidR="00FA7C3E" w:rsidRDefault="00FA7C3E" w:rsidP="001E0B9E">
                        <w:pPr>
                          <w:spacing w:line="276" w:lineRule="auto"/>
                          <w:jc w:val="left"/>
                        </w:pPr>
                        <w:r>
                          <w:t>English</w:t>
                        </w:r>
                      </w:p>
                    </w:tc>
                    <w:tc>
                      <w:tcPr>
                        <w:tcW w:w="1845" w:type="dxa"/>
                      </w:tcPr>
                      <w:p w14:paraId="556ED255" w14:textId="77B1D23C" w:rsidR="00FA7C3E" w:rsidRPr="001E0B9E" w:rsidRDefault="00FA7C3E" w:rsidP="001E0B9E">
                        <w:pPr>
                          <w:spacing w:line="276" w:lineRule="auto"/>
                          <w:jc w:val="left"/>
                          <w:rPr>
                            <w:b/>
                            <w:bCs/>
                            <w:color w:val="7F7F7F" w:themeColor="text1" w:themeTint="80"/>
                          </w:rPr>
                        </w:pPr>
                        <w:r w:rsidRPr="001E0B9E">
                          <w:rPr>
                            <w:b/>
                            <w:bCs/>
                            <w:color w:val="7F7F7F" w:themeColor="text1" w:themeTint="80"/>
                          </w:rPr>
                          <w:t>Native</w:t>
                        </w:r>
                      </w:p>
                    </w:tc>
                  </w:tr>
                  <w:tr w:rsidR="00FA7C3E" w14:paraId="7AA46A82" w14:textId="77777777" w:rsidTr="001E0B9E">
                    <w:tc>
                      <w:tcPr>
                        <w:tcW w:w="1660" w:type="dxa"/>
                      </w:tcPr>
                      <w:p w14:paraId="519F91B5" w14:textId="0EB6A105" w:rsidR="00FA7C3E" w:rsidRDefault="00FA7C3E" w:rsidP="001E0B9E">
                        <w:pPr>
                          <w:spacing w:line="276" w:lineRule="auto"/>
                          <w:jc w:val="left"/>
                        </w:pPr>
                        <w:r>
                          <w:t>Spanish</w:t>
                        </w:r>
                      </w:p>
                    </w:tc>
                    <w:tc>
                      <w:tcPr>
                        <w:tcW w:w="1845" w:type="dxa"/>
                      </w:tcPr>
                      <w:p w14:paraId="71A5A47E" w14:textId="04AAB01D" w:rsidR="00FA7C3E" w:rsidRPr="001E0B9E" w:rsidRDefault="00FA7C3E" w:rsidP="001E0B9E">
                        <w:pPr>
                          <w:spacing w:line="276" w:lineRule="auto"/>
                          <w:jc w:val="left"/>
                          <w:rPr>
                            <w:b/>
                            <w:bCs/>
                            <w:color w:val="7F7F7F" w:themeColor="text1" w:themeTint="80"/>
                          </w:rPr>
                        </w:pPr>
                        <w:r w:rsidRPr="001E0B9E">
                          <w:rPr>
                            <w:b/>
                            <w:bCs/>
                            <w:color w:val="7F7F7F" w:themeColor="text1" w:themeTint="80"/>
                          </w:rPr>
                          <w:t>Conversation</w:t>
                        </w:r>
                        <w:r w:rsidR="001E0B9E" w:rsidRPr="001E0B9E">
                          <w:rPr>
                            <w:b/>
                            <w:bCs/>
                            <w:color w:val="7F7F7F" w:themeColor="text1" w:themeTint="80"/>
                          </w:rPr>
                          <w:t>a</w:t>
                        </w:r>
                        <w:r w:rsidRPr="001E0B9E">
                          <w:rPr>
                            <w:b/>
                            <w:bCs/>
                            <w:color w:val="7F7F7F" w:themeColor="text1" w:themeTint="80"/>
                          </w:rPr>
                          <w:t>l</w:t>
                        </w:r>
                      </w:p>
                    </w:tc>
                  </w:tr>
                </w:tbl>
                <w:p w14:paraId="0665BDA7" w14:textId="268B2634" w:rsidR="007C406A" w:rsidRPr="009A691B" w:rsidRDefault="007C406A" w:rsidP="009A691B">
                  <w:pPr>
                    <w:jc w:val="left"/>
                  </w:pPr>
                </w:p>
              </w:tc>
            </w:tr>
          </w:tbl>
          <w:p w14:paraId="54A2D99C" w14:textId="77777777" w:rsidR="00C420C8" w:rsidRPr="005152F2" w:rsidRDefault="00C420C8" w:rsidP="003856C9"/>
        </w:tc>
        <w:tc>
          <w:tcPr>
            <w:tcW w:w="6786" w:type="dxa"/>
            <w:gridSpan w:val="4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786"/>
            </w:tblGrid>
            <w:tr w:rsidR="00C420C8" w14:paraId="59A68BF0" w14:textId="77777777" w:rsidTr="00327D8A">
              <w:trPr>
                <w:trHeight w:val="3776"/>
              </w:trPr>
              <w:tc>
                <w:tcPr>
                  <w:tcW w:w="6606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06832206" w14:textId="3B0421D0" w:rsidR="00C420C8" w:rsidRPr="005152F2" w:rsidRDefault="00767DC8" w:rsidP="008F6337">
                  <w:pPr>
                    <w:pStyle w:val="Heading2"/>
                  </w:pPr>
                  <w:r>
                    <w:t xml:space="preserve">Professional </w:t>
                  </w: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960777B89FA3409C8D5349D2350FBD7B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14:paraId="4897C2BC" w14:textId="43FD7DAC" w:rsidR="00767DC8" w:rsidRPr="00BA3621" w:rsidRDefault="00767DC8" w:rsidP="00767DC8">
                  <w:pPr>
                    <w:pStyle w:val="Heading4"/>
                    <w:ind w:left="264"/>
                    <w:jc w:val="left"/>
                    <w:rPr>
                      <w:sz w:val="26"/>
                      <w:szCs w:val="26"/>
                    </w:rPr>
                  </w:pPr>
                  <w:r>
                    <w:rPr>
                      <w:caps w:val="0"/>
                      <w:sz w:val="26"/>
                      <w:szCs w:val="26"/>
                    </w:rPr>
                    <w:t>FastTrack Developer</w:t>
                  </w:r>
                </w:p>
                <w:p w14:paraId="01167BA5" w14:textId="16A998CA" w:rsidR="00767DC8" w:rsidRPr="00767DC8" w:rsidRDefault="00767DC8" w:rsidP="00767DC8">
                  <w:pPr>
                    <w:pStyle w:val="Heading4"/>
                    <w:ind w:left="264"/>
                    <w:jc w:val="left"/>
                    <w:rPr>
                      <w:i/>
                      <w:iCs w:val="0"/>
                      <w:sz w:val="24"/>
                      <w:szCs w:val="24"/>
                    </w:rPr>
                  </w:pPr>
                  <w:r>
                    <w:rPr>
                      <w:i/>
                      <w:iCs w:val="0"/>
                      <w:caps w:val="0"/>
                      <w:sz w:val="24"/>
                      <w:szCs w:val="24"/>
                    </w:rPr>
                    <w:t>Cook Systems - REMOTE</w:t>
                  </w:r>
                </w:p>
                <w:p w14:paraId="6FD10068" w14:textId="36E881D4" w:rsidR="00767DC8" w:rsidRDefault="00767DC8" w:rsidP="00344E07">
                  <w:pPr>
                    <w:pStyle w:val="Heading5"/>
                    <w:ind w:left="264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</w:t>
                  </w:r>
                  <w:r w:rsidRPr="00455AF7">
                    <w:rPr>
                      <w:sz w:val="24"/>
                      <w:szCs w:val="24"/>
                    </w:rPr>
                    <w:t>0</w:t>
                  </w:r>
                  <w:r>
                    <w:rPr>
                      <w:sz w:val="24"/>
                      <w:szCs w:val="24"/>
                    </w:rPr>
                    <w:t>5</w:t>
                  </w:r>
                  <w:r w:rsidRPr="00455AF7">
                    <w:rPr>
                      <w:sz w:val="24"/>
                      <w:szCs w:val="24"/>
                    </w:rPr>
                    <w:t>/202</w:t>
                  </w:r>
                  <w:r>
                    <w:rPr>
                      <w:sz w:val="24"/>
                      <w:szCs w:val="24"/>
                    </w:rPr>
                    <w:t>3</w:t>
                  </w:r>
                  <w:r w:rsidRPr="00455AF7">
                    <w:rPr>
                      <w:sz w:val="24"/>
                      <w:szCs w:val="24"/>
                    </w:rPr>
                    <w:t xml:space="preserve"> – </w:t>
                  </w:r>
                  <w:r>
                    <w:rPr>
                      <w:sz w:val="24"/>
                      <w:szCs w:val="24"/>
                    </w:rPr>
                    <w:t>06</w:t>
                  </w:r>
                  <w:r w:rsidRPr="00455AF7">
                    <w:rPr>
                      <w:sz w:val="24"/>
                      <w:szCs w:val="24"/>
                    </w:rPr>
                    <w:t>/202</w:t>
                  </w:r>
                  <w:r>
                    <w:rPr>
                      <w:sz w:val="24"/>
                      <w:szCs w:val="24"/>
                    </w:rPr>
                    <w:t>3</w:t>
                  </w:r>
                  <w:r>
                    <w:rPr>
                      <w:sz w:val="24"/>
                      <w:szCs w:val="24"/>
                    </w:rPr>
                    <w:t>)</w:t>
                  </w:r>
                </w:p>
                <w:p w14:paraId="188261B2" w14:textId="2355B459" w:rsidR="00344E07" w:rsidRPr="008329E7" w:rsidRDefault="00344E07" w:rsidP="00344E07">
                  <w:pPr>
                    <w:pStyle w:val="description"/>
                    <w:numPr>
                      <w:ilvl w:val="0"/>
                      <w:numId w:val="12"/>
                    </w:numPr>
                    <w:shd w:val="clear" w:color="auto" w:fill="FFFFFF"/>
                    <w:spacing w:before="0" w:beforeAutospacing="0" w:after="0" w:afterAutospacing="0" w:line="240" w:lineRule="atLeast"/>
                    <w:ind w:left="264"/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  <w:t xml:space="preserve">Developed and implemented a Full Stack Web Application, </w:t>
                  </w:r>
                  <w:r w:rsidR="00CE78EE"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  <w:t>providing a role specific view of the projects, teams, and employees assigned to a company.</w:t>
                  </w:r>
                  <w:r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</w:p>
                <w:p w14:paraId="5CEAACF3" w14:textId="7D237D1D" w:rsidR="00344E07" w:rsidRDefault="00CE78EE" w:rsidP="00344E07">
                  <w:pPr>
                    <w:pStyle w:val="description"/>
                    <w:numPr>
                      <w:ilvl w:val="0"/>
                      <w:numId w:val="12"/>
                    </w:numPr>
                    <w:shd w:val="clear" w:color="auto" w:fill="FFFFFF"/>
                    <w:spacing w:before="0" w:beforeAutospacing="0" w:after="0" w:afterAutospacing="0" w:line="240" w:lineRule="atLeast"/>
                    <w:ind w:left="264"/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  <w:t>Implemented a RESTful API using Spring Boot, JPA, and PostgreSQL that exposes operations for social media data that resembles the conceptual model of Twitter.</w:t>
                  </w:r>
                </w:p>
                <w:p w14:paraId="5583BA3E" w14:textId="4489D999" w:rsidR="00CE78EE" w:rsidRDefault="00CE78EE" w:rsidP="00344E07">
                  <w:pPr>
                    <w:pStyle w:val="description"/>
                    <w:numPr>
                      <w:ilvl w:val="0"/>
                      <w:numId w:val="12"/>
                    </w:numPr>
                    <w:shd w:val="clear" w:color="auto" w:fill="FFFFFF"/>
                    <w:spacing w:before="0" w:beforeAutospacing="0" w:after="0" w:afterAutospacing="0" w:line="240" w:lineRule="atLeast"/>
                    <w:ind w:left="264"/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  <w:t>Created a captivating web application game leveraging Spotify’s API, allowing users to view audio previews of a specified genre and guess which music artist they belong to.</w:t>
                  </w:r>
                </w:p>
                <w:p w14:paraId="776D9A3F" w14:textId="3D3E417C" w:rsidR="00CE78EE" w:rsidRPr="008329E7" w:rsidRDefault="00327D8A" w:rsidP="00344E07">
                  <w:pPr>
                    <w:pStyle w:val="description"/>
                    <w:numPr>
                      <w:ilvl w:val="0"/>
                      <w:numId w:val="12"/>
                    </w:numPr>
                    <w:shd w:val="clear" w:color="auto" w:fill="FFFFFF"/>
                    <w:spacing w:before="0" w:beforeAutospacing="0" w:after="0" w:afterAutospacing="0" w:line="240" w:lineRule="atLeast"/>
                    <w:ind w:left="264"/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  <w:t xml:space="preserve">Demonstrated strong problem-solving skills by identifying and resolving complex technical issues, effectively </w:t>
                  </w:r>
                  <w:proofErr w:type="gramStart"/>
                  <w:r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  <w:t>troubleshooting</w:t>
                  </w:r>
                  <w:proofErr w:type="gramEnd"/>
                  <w:r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  <w:t xml:space="preserve"> and debugging code, and ensuring timely resolution of critical issues</w:t>
                  </w:r>
                </w:p>
                <w:p w14:paraId="6FBCE651" w14:textId="4D42E0C8" w:rsidR="00C420C8" w:rsidRPr="00BA3621" w:rsidRDefault="00455AF7" w:rsidP="00BA3621">
                  <w:pPr>
                    <w:pStyle w:val="Heading4"/>
                    <w:ind w:left="264"/>
                    <w:jc w:val="left"/>
                    <w:rPr>
                      <w:sz w:val="26"/>
                      <w:szCs w:val="26"/>
                    </w:rPr>
                  </w:pPr>
                  <w:r w:rsidRPr="00BA3621">
                    <w:rPr>
                      <w:caps w:val="0"/>
                      <w:sz w:val="26"/>
                      <w:szCs w:val="26"/>
                    </w:rPr>
                    <w:t>Event Technician Specialist</w:t>
                  </w:r>
                </w:p>
                <w:p w14:paraId="2C5DC4B9" w14:textId="7BC1FCC3" w:rsidR="00455AF7" w:rsidRPr="00455AF7" w:rsidRDefault="00455AF7" w:rsidP="00BA3621">
                  <w:pPr>
                    <w:pStyle w:val="Heading4"/>
                    <w:ind w:left="264"/>
                    <w:jc w:val="left"/>
                    <w:rPr>
                      <w:sz w:val="24"/>
                      <w:szCs w:val="24"/>
                    </w:rPr>
                  </w:pPr>
                  <w:r w:rsidRPr="00455AF7">
                    <w:rPr>
                      <w:caps w:val="0"/>
                      <w:sz w:val="24"/>
                      <w:szCs w:val="24"/>
                    </w:rPr>
                    <w:t>Piddle Pops</w:t>
                  </w:r>
                </w:p>
                <w:p w14:paraId="3CDC9CB9" w14:textId="4AF9808C" w:rsidR="00C420C8" w:rsidRPr="00455AF7" w:rsidRDefault="00455AF7" w:rsidP="00BA3621">
                  <w:pPr>
                    <w:pStyle w:val="Heading5"/>
                    <w:ind w:left="264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</w:t>
                  </w:r>
                  <w:r w:rsidR="008329E7" w:rsidRPr="00455AF7">
                    <w:rPr>
                      <w:sz w:val="24"/>
                      <w:szCs w:val="24"/>
                    </w:rPr>
                    <w:t>08/2022</w:t>
                  </w:r>
                  <w:r w:rsidR="00C420C8" w:rsidRPr="00455AF7">
                    <w:rPr>
                      <w:sz w:val="24"/>
                      <w:szCs w:val="24"/>
                    </w:rPr>
                    <w:t xml:space="preserve"> – </w:t>
                  </w:r>
                  <w:r w:rsidR="008329E7" w:rsidRPr="00455AF7">
                    <w:rPr>
                      <w:sz w:val="24"/>
                      <w:szCs w:val="24"/>
                    </w:rPr>
                    <w:t>10/2022</w:t>
                  </w:r>
                  <w:r>
                    <w:rPr>
                      <w:sz w:val="24"/>
                      <w:szCs w:val="24"/>
                    </w:rPr>
                    <w:t>)</w:t>
                  </w:r>
                </w:p>
                <w:p w14:paraId="1B2C90F0" w14:textId="5AC953FE" w:rsidR="008329E7" w:rsidRPr="008329E7" w:rsidRDefault="00BA3621" w:rsidP="00BA3621">
                  <w:pPr>
                    <w:pStyle w:val="description"/>
                    <w:numPr>
                      <w:ilvl w:val="0"/>
                      <w:numId w:val="12"/>
                    </w:numPr>
                    <w:shd w:val="clear" w:color="auto" w:fill="FFFFFF"/>
                    <w:spacing w:before="0" w:beforeAutospacing="0" w:after="0" w:afterAutospacing="0" w:line="240" w:lineRule="atLeast"/>
                    <w:ind w:left="264"/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  <w:t>Built rapport and networked with clients to understand their event requirements and technical needs</w:t>
                  </w:r>
                </w:p>
                <w:p w14:paraId="17C0FE30" w14:textId="4F0B1C4B" w:rsidR="008329E7" w:rsidRPr="008329E7" w:rsidRDefault="00BA3621" w:rsidP="00BA3621">
                  <w:pPr>
                    <w:pStyle w:val="description"/>
                    <w:numPr>
                      <w:ilvl w:val="0"/>
                      <w:numId w:val="12"/>
                    </w:numPr>
                    <w:shd w:val="clear" w:color="auto" w:fill="FFFFFF"/>
                    <w:spacing w:before="0" w:beforeAutospacing="0" w:after="0" w:afterAutospacing="0" w:line="240" w:lineRule="atLeast"/>
                    <w:ind w:left="264"/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  <w:t>Satisfied customer requirements by installing and operating audiovisual equipment, including sound systems, and cameras</w:t>
                  </w:r>
                </w:p>
                <w:p w14:paraId="61E43759" w14:textId="0BA58541" w:rsidR="008329E7" w:rsidRPr="008329E7" w:rsidRDefault="00BA3621" w:rsidP="00BA3621">
                  <w:pPr>
                    <w:pStyle w:val="description"/>
                    <w:numPr>
                      <w:ilvl w:val="0"/>
                      <w:numId w:val="12"/>
                    </w:numPr>
                    <w:shd w:val="clear" w:color="auto" w:fill="FFFFFF"/>
                    <w:spacing w:before="0" w:beforeAutospacing="0" w:after="0" w:afterAutospacing="0" w:line="240" w:lineRule="atLeast"/>
                    <w:ind w:left="264"/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  <w:t>Promoted self-sufficiency for clients by documenting technical setups, equipment configurations, and troubleshooting steps for future reference</w:t>
                  </w:r>
                </w:p>
                <w:p w14:paraId="0B2C4F37" w14:textId="7158144C" w:rsidR="008329E7" w:rsidRPr="008329E7" w:rsidRDefault="00BA3621" w:rsidP="00BA3621">
                  <w:pPr>
                    <w:pStyle w:val="description"/>
                    <w:numPr>
                      <w:ilvl w:val="0"/>
                      <w:numId w:val="12"/>
                    </w:numPr>
                    <w:shd w:val="clear" w:color="auto" w:fill="FFFFFF"/>
                    <w:spacing w:before="0" w:beforeAutospacing="0" w:after="0" w:afterAutospacing="0" w:line="240" w:lineRule="atLeast"/>
                    <w:ind w:left="264"/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  <w:t>Ensured operations would run smoothly by providing training and technical assistance to clients and event staff on the handling of equipment</w:t>
                  </w:r>
                </w:p>
                <w:p w14:paraId="7F5421ED" w14:textId="0FE1D739" w:rsidR="00327D8A" w:rsidRPr="00327D8A" w:rsidRDefault="00BA3621" w:rsidP="00327D8A">
                  <w:pPr>
                    <w:pStyle w:val="description"/>
                    <w:numPr>
                      <w:ilvl w:val="0"/>
                      <w:numId w:val="12"/>
                    </w:numPr>
                    <w:shd w:val="clear" w:color="auto" w:fill="FFFFFF"/>
                    <w:spacing w:before="0" w:beforeAutospacing="0" w:after="0" w:afterAutospacing="0" w:line="240" w:lineRule="atLeast"/>
                    <w:ind w:left="264"/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  <w:t>Eased client apprehensions by navigating high stress situations with composure and posture</w:t>
                  </w:r>
                </w:p>
              </w:tc>
            </w:tr>
          </w:tbl>
          <w:p w14:paraId="7A888094" w14:textId="77777777" w:rsidR="00C420C8" w:rsidRPr="005152F2" w:rsidRDefault="00C420C8" w:rsidP="003856C9"/>
        </w:tc>
      </w:tr>
      <w:tr w:rsidR="00327D8A" w:rsidRPr="008329E7" w14:paraId="2D5E7373" w14:textId="77777777" w:rsidTr="00CE08C9">
        <w:tblPrEx>
          <w:tblCellMar>
            <w:left w:w="108" w:type="dxa"/>
            <w:right w:w="108" w:type="dxa"/>
          </w:tblCellMar>
        </w:tblPrEx>
        <w:trPr>
          <w:gridAfter w:val="3"/>
          <w:wAfter w:w="3510" w:type="dxa"/>
          <w:trHeight w:val="356"/>
        </w:trPr>
        <w:tc>
          <w:tcPr>
            <w:tcW w:w="6607" w:type="dxa"/>
            <w:gridSpan w:val="2"/>
            <w:tcMar>
              <w:left w:w="720" w:type="dxa"/>
              <w:bottom w:w="288" w:type="dxa"/>
              <w:right w:w="0" w:type="dxa"/>
            </w:tcMar>
          </w:tcPr>
          <w:p w14:paraId="23B33755" w14:textId="77777777" w:rsidR="00327D8A" w:rsidRPr="008329E7" w:rsidRDefault="00327D8A" w:rsidP="00831A74">
            <w:pPr>
              <w:pStyle w:val="description"/>
              <w:shd w:val="clear" w:color="auto" w:fill="FFFFFF"/>
              <w:spacing w:before="0" w:beforeAutospacing="0" w:after="0" w:afterAutospacing="0" w:line="240" w:lineRule="atLeast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</w:p>
        </w:tc>
      </w:tr>
      <w:tr w:rsidR="00327D8A" w:rsidRPr="00BA3621" w14:paraId="529A6625" w14:textId="77777777" w:rsidTr="00CE08C9">
        <w:tblPrEx>
          <w:tblCellMar>
            <w:left w:w="108" w:type="dxa"/>
            <w:right w:w="108" w:type="dxa"/>
          </w:tblCellMar>
        </w:tblPrEx>
        <w:trPr>
          <w:gridAfter w:val="2"/>
          <w:wAfter w:w="756" w:type="dxa"/>
          <w:trHeight w:val="1868"/>
        </w:trPr>
        <w:tc>
          <w:tcPr>
            <w:tcW w:w="9361" w:type="dxa"/>
            <w:gridSpan w:val="3"/>
            <w:tcMar>
              <w:left w:w="720" w:type="dxa"/>
              <w:bottom w:w="288" w:type="dxa"/>
              <w:right w:w="0" w:type="dxa"/>
            </w:tcMar>
          </w:tcPr>
          <w:p w14:paraId="1B7FC5C4" w14:textId="77777777" w:rsidR="00327D8A" w:rsidRPr="005152F2" w:rsidRDefault="00327D8A" w:rsidP="00831A74">
            <w:pPr>
              <w:pStyle w:val="Heading2"/>
            </w:pPr>
            <w:sdt>
              <w:sdtPr>
                <w:alias w:val="Education:"/>
                <w:tag w:val="Education:"/>
                <w:id w:val="-1621762615"/>
                <w:placeholder>
                  <w:docPart w:val="4BA163F51AD74D8CBD03E496A9DE3428"/>
                </w:placeholder>
                <w:temporary/>
                <w:showingPlcHdr/>
                <w15:appearance w15:val="hidden"/>
              </w:sdtPr>
              <w:sdtContent>
                <w:r w:rsidRPr="005152F2">
                  <w:t>Education</w:t>
                </w:r>
              </w:sdtContent>
            </w:sdt>
          </w:p>
          <w:p w14:paraId="0FD2B285" w14:textId="476096F6" w:rsidR="00327D8A" w:rsidRPr="00BA3621" w:rsidRDefault="00AD5421" w:rsidP="00831A74">
            <w:pPr>
              <w:pStyle w:val="Heading4"/>
              <w:ind w:left="264"/>
              <w:jc w:val="left"/>
              <w:rPr>
                <w:caps w:val="0"/>
                <w:sz w:val="26"/>
                <w:szCs w:val="26"/>
              </w:rPr>
            </w:pPr>
            <w:r w:rsidRPr="00BA3621">
              <w:rPr>
                <w:caps w:val="0"/>
                <w:sz w:val="26"/>
                <w:szCs w:val="26"/>
              </w:rPr>
              <w:t>Bachelor’s</w:t>
            </w:r>
            <w:r w:rsidR="00327D8A" w:rsidRPr="00BA3621">
              <w:rPr>
                <w:caps w:val="0"/>
                <w:sz w:val="26"/>
                <w:szCs w:val="26"/>
              </w:rPr>
              <w:t xml:space="preserve"> Degree - Computer Science</w:t>
            </w:r>
          </w:p>
          <w:p w14:paraId="21174247" w14:textId="77777777" w:rsidR="00327D8A" w:rsidRPr="00BA3621" w:rsidRDefault="00327D8A" w:rsidP="00831A74">
            <w:pPr>
              <w:pStyle w:val="Heading4"/>
              <w:ind w:left="264"/>
              <w:jc w:val="left"/>
              <w:rPr>
                <w:i/>
                <w:iCs w:val="0"/>
                <w:caps w:val="0"/>
                <w:sz w:val="24"/>
                <w:szCs w:val="24"/>
              </w:rPr>
            </w:pPr>
            <w:r w:rsidRPr="00BA3621">
              <w:rPr>
                <w:i/>
                <w:iCs w:val="0"/>
                <w:caps w:val="0"/>
                <w:sz w:val="24"/>
                <w:szCs w:val="24"/>
              </w:rPr>
              <w:t>California State University, Northridge</w:t>
            </w:r>
          </w:p>
          <w:p w14:paraId="7C24276E" w14:textId="77777777" w:rsidR="00327D8A" w:rsidRDefault="00327D8A" w:rsidP="00831A74">
            <w:pPr>
              <w:pStyle w:val="Heading5"/>
              <w:ind w:left="26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455AF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8</w:t>
            </w:r>
            <w:r w:rsidRPr="00455AF7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17</w:t>
            </w:r>
            <w:r w:rsidRPr="00455AF7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05</w:t>
            </w:r>
            <w:r w:rsidRPr="00455AF7">
              <w:rPr>
                <w:sz w:val="24"/>
                <w:szCs w:val="24"/>
              </w:rPr>
              <w:t>/2022</w:t>
            </w:r>
            <w:r>
              <w:rPr>
                <w:sz w:val="24"/>
                <w:szCs w:val="24"/>
              </w:rPr>
              <w:t>)</w:t>
            </w:r>
          </w:p>
          <w:p w14:paraId="79BE03D1" w14:textId="4E4318EA" w:rsidR="009011E4" w:rsidRPr="00BA3621" w:rsidRDefault="009011E4" w:rsidP="009011E4">
            <w:pPr>
              <w:pStyle w:val="Heading4"/>
              <w:ind w:left="270"/>
              <w:jc w:val="left"/>
              <w:rPr>
                <w:caps w:val="0"/>
                <w:sz w:val="26"/>
                <w:szCs w:val="26"/>
              </w:rPr>
            </w:pPr>
            <w:r>
              <w:rPr>
                <w:caps w:val="0"/>
                <w:sz w:val="26"/>
                <w:szCs w:val="26"/>
              </w:rPr>
              <w:t>Concentrated Java Frameworks and Developer Tools Training</w:t>
            </w:r>
          </w:p>
          <w:p w14:paraId="09A560D1" w14:textId="668D2088" w:rsidR="009011E4" w:rsidRPr="00BA3621" w:rsidRDefault="009011E4" w:rsidP="009011E4">
            <w:pPr>
              <w:pStyle w:val="Heading4"/>
              <w:ind w:left="264"/>
              <w:jc w:val="left"/>
              <w:rPr>
                <w:i/>
                <w:iCs w:val="0"/>
                <w:caps w:val="0"/>
                <w:sz w:val="24"/>
                <w:szCs w:val="24"/>
              </w:rPr>
            </w:pPr>
            <w:r>
              <w:rPr>
                <w:i/>
                <w:iCs w:val="0"/>
                <w:caps w:val="0"/>
                <w:sz w:val="24"/>
                <w:szCs w:val="24"/>
              </w:rPr>
              <w:t>Cook Systems FastTrack Java Program</w:t>
            </w:r>
          </w:p>
          <w:p w14:paraId="14566CD8" w14:textId="46D7D390" w:rsidR="009011E4" w:rsidRPr="00D538F7" w:rsidRDefault="009011E4" w:rsidP="00D538F7">
            <w:pPr>
              <w:pStyle w:val="Heading5"/>
              <w:ind w:left="26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455AF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5</w:t>
            </w:r>
            <w:r w:rsidRPr="00455AF7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23</w:t>
            </w:r>
            <w:r w:rsidRPr="00455AF7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6</w:t>
            </w:r>
            <w:r w:rsidRPr="00455AF7">
              <w:rPr>
                <w:sz w:val="24"/>
                <w:szCs w:val="24"/>
              </w:rPr>
              <w:t>/202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)</w:t>
            </w:r>
          </w:p>
        </w:tc>
      </w:tr>
      <w:tr w:rsidR="00327D8A" w14:paraId="3E21B6C5" w14:textId="77777777" w:rsidTr="00CE08C9">
        <w:tblPrEx>
          <w:tblCellMar>
            <w:left w:w="108" w:type="dxa"/>
            <w:right w:w="108" w:type="dxa"/>
          </w:tblCellMar>
        </w:tblPrEx>
        <w:trPr>
          <w:gridAfter w:val="1"/>
          <w:wAfter w:w="667" w:type="dxa"/>
          <w:trHeight w:val="4298"/>
        </w:trPr>
        <w:tc>
          <w:tcPr>
            <w:tcW w:w="9450" w:type="dxa"/>
            <w:gridSpan w:val="4"/>
            <w:tcMar>
              <w:left w:w="720" w:type="dxa"/>
              <w:right w:w="0" w:type="dxa"/>
            </w:tcMar>
          </w:tcPr>
          <w:p w14:paraId="084D84D1" w14:textId="77777777" w:rsidR="00327D8A" w:rsidRPr="005152F2" w:rsidRDefault="00327D8A" w:rsidP="00CE08C9">
            <w:pPr>
              <w:pStyle w:val="Heading2"/>
              <w:ind w:right="-84"/>
            </w:pPr>
            <w:r>
              <w:t>PROjects</w:t>
            </w:r>
          </w:p>
          <w:p w14:paraId="63493EC1" w14:textId="6E1FB408" w:rsidR="00B55F62" w:rsidRPr="00B55F62" w:rsidRDefault="00B55F62" w:rsidP="00CE08C9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354" w:right="-84"/>
              <w:jc w:val="left"/>
            </w:pPr>
            <w:r>
              <w:rPr>
                <w:b/>
                <w:bCs/>
              </w:rPr>
              <w:t>Full Stack Business Management Application</w:t>
            </w:r>
            <w:r w:rsidR="00327D8A">
              <w:rPr>
                <w:b/>
                <w:bCs/>
              </w:rPr>
              <w:t xml:space="preserve">: </w:t>
            </w:r>
            <w:r w:rsidR="00D538F7">
              <w:rPr>
                <w:b/>
                <w:bCs/>
                <w:i/>
                <w:iCs/>
                <w:sz w:val="20"/>
                <w:szCs w:val="20"/>
              </w:rPr>
              <w:t xml:space="preserve">(Java, </w:t>
            </w:r>
            <w:proofErr w:type="spellStart"/>
            <w:r w:rsidR="00D538F7">
              <w:rPr>
                <w:b/>
                <w:bCs/>
                <w:i/>
                <w:iCs/>
                <w:sz w:val="20"/>
                <w:szCs w:val="20"/>
              </w:rPr>
              <w:t>SpringBoot</w:t>
            </w:r>
            <w:proofErr w:type="spellEnd"/>
            <w:r w:rsidR="00D538F7">
              <w:rPr>
                <w:b/>
                <w:bCs/>
                <w:i/>
                <w:iCs/>
                <w:sz w:val="20"/>
                <w:szCs w:val="20"/>
              </w:rPr>
              <w:t xml:space="preserve">, JPA, PostgreSQL, </w:t>
            </w:r>
            <w:proofErr w:type="spellStart"/>
            <w:r w:rsidR="00D538F7">
              <w:rPr>
                <w:b/>
                <w:bCs/>
                <w:i/>
                <w:iCs/>
                <w:sz w:val="20"/>
                <w:szCs w:val="20"/>
              </w:rPr>
              <w:t>PGAdmin</w:t>
            </w:r>
            <w:proofErr w:type="spellEnd"/>
            <w:r w:rsidR="00D538F7">
              <w:rPr>
                <w:b/>
                <w:bCs/>
                <w:i/>
                <w:iCs/>
                <w:sz w:val="20"/>
                <w:szCs w:val="20"/>
              </w:rPr>
              <w:t>, Postman, Typescript, Angular, HTML, CSS, Git)</w:t>
            </w:r>
          </w:p>
          <w:p w14:paraId="20ED0491" w14:textId="6D9C39DF" w:rsidR="00327D8A" w:rsidRDefault="00CE08C9" w:rsidP="00CE08C9">
            <w:pPr>
              <w:pStyle w:val="ListParagraph"/>
              <w:numPr>
                <w:ilvl w:val="0"/>
                <w:numId w:val="14"/>
              </w:numPr>
              <w:spacing w:line="240" w:lineRule="auto"/>
              <w:ind w:left="720" w:right="-84"/>
              <w:jc w:val="left"/>
            </w:pPr>
            <w:r>
              <w:t>Collaborated with a team of developers to create a web app for the purpose of supporting a role specific view of the projects, teams, and users assigned to a company</w:t>
            </w:r>
          </w:p>
          <w:p w14:paraId="1D651FC4" w14:textId="70EBF053" w:rsidR="00CE08C9" w:rsidRDefault="00CE08C9" w:rsidP="00CE08C9">
            <w:pPr>
              <w:pStyle w:val="ListParagraph"/>
              <w:numPr>
                <w:ilvl w:val="0"/>
                <w:numId w:val="14"/>
              </w:numPr>
              <w:spacing w:line="240" w:lineRule="auto"/>
              <w:ind w:left="720" w:right="-84"/>
              <w:jc w:val="left"/>
            </w:pPr>
            <w:r>
              <w:t>Utilized Angular, Typescript, HTML, and CSS to implement the Frontend of the web app, complete with page routing, modals, tables, and forms</w:t>
            </w:r>
          </w:p>
          <w:p w14:paraId="266F89E1" w14:textId="6C5264A1" w:rsidR="00CE08C9" w:rsidRDefault="00CE08C9" w:rsidP="00CE08C9">
            <w:pPr>
              <w:pStyle w:val="ListParagraph"/>
              <w:numPr>
                <w:ilvl w:val="0"/>
                <w:numId w:val="14"/>
              </w:numPr>
              <w:spacing w:line="240" w:lineRule="auto"/>
              <w:ind w:left="720" w:right="-84"/>
              <w:jc w:val="left"/>
            </w:pPr>
            <w:r>
              <w:t>Implemented the Backend portion of the app using Java with Spring Boot and JPA to process and validate data being sent between the web app and the database</w:t>
            </w:r>
          </w:p>
          <w:p w14:paraId="2FEB6ED9" w14:textId="1F958065" w:rsidR="00CE08C9" w:rsidRDefault="00CE08C9" w:rsidP="00CE08C9">
            <w:pPr>
              <w:pStyle w:val="ListParagraph"/>
              <w:numPr>
                <w:ilvl w:val="0"/>
                <w:numId w:val="14"/>
              </w:numPr>
              <w:spacing w:line="240" w:lineRule="auto"/>
              <w:ind w:left="720" w:right="-84"/>
              <w:jc w:val="left"/>
            </w:pPr>
            <w:r>
              <w:t xml:space="preserve">Tested, troubleshot, and debugged functionality using Postman and </w:t>
            </w:r>
            <w:proofErr w:type="spellStart"/>
            <w:r>
              <w:t>Mockoon</w:t>
            </w:r>
            <w:proofErr w:type="spellEnd"/>
          </w:p>
          <w:p w14:paraId="3FD502D2" w14:textId="0D5BC388" w:rsidR="00327D8A" w:rsidRDefault="0044447D" w:rsidP="00CE08C9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354" w:right="-84"/>
              <w:jc w:val="left"/>
            </w:pPr>
            <w:r>
              <w:rPr>
                <w:b/>
                <w:bCs/>
              </w:rPr>
              <w:t>Social Media API</w:t>
            </w:r>
            <w:r w:rsidR="00327D8A">
              <w:rPr>
                <w:b/>
                <w:bCs/>
              </w:rPr>
              <w:t>:</w:t>
            </w:r>
            <w:r w:rsidR="00327D8A">
              <w:t xml:space="preserve"> </w:t>
            </w:r>
            <w:r w:rsidR="00D538F7" w:rsidRPr="00D538F7">
              <w:rPr>
                <w:b/>
                <w:bCs/>
                <w:i/>
                <w:iCs/>
                <w:sz w:val="20"/>
                <w:szCs w:val="20"/>
              </w:rPr>
              <w:t xml:space="preserve">(Java, </w:t>
            </w:r>
            <w:proofErr w:type="spellStart"/>
            <w:r w:rsidR="00D538F7" w:rsidRPr="00D538F7">
              <w:rPr>
                <w:b/>
                <w:bCs/>
                <w:i/>
                <w:iCs/>
                <w:sz w:val="20"/>
                <w:szCs w:val="20"/>
              </w:rPr>
              <w:t>SpringBoot</w:t>
            </w:r>
            <w:proofErr w:type="spellEnd"/>
            <w:r w:rsidR="00D538F7" w:rsidRPr="00D538F7">
              <w:rPr>
                <w:b/>
                <w:bCs/>
                <w:i/>
                <w:iCs/>
                <w:sz w:val="20"/>
                <w:szCs w:val="20"/>
              </w:rPr>
              <w:t xml:space="preserve">, JPA, PostgreSQL, </w:t>
            </w:r>
            <w:proofErr w:type="spellStart"/>
            <w:r w:rsidR="00D538F7" w:rsidRPr="00D538F7">
              <w:rPr>
                <w:b/>
                <w:bCs/>
                <w:i/>
                <w:iCs/>
                <w:sz w:val="20"/>
                <w:szCs w:val="20"/>
              </w:rPr>
              <w:t>PGAdmin</w:t>
            </w:r>
            <w:proofErr w:type="spellEnd"/>
            <w:r w:rsidR="00D538F7" w:rsidRPr="00D538F7">
              <w:rPr>
                <w:b/>
                <w:bCs/>
                <w:i/>
                <w:iCs/>
                <w:sz w:val="20"/>
                <w:szCs w:val="20"/>
              </w:rPr>
              <w:t>, Postman,</w:t>
            </w:r>
            <w:r w:rsidR="00D538F7">
              <w:rPr>
                <w:b/>
                <w:bCs/>
                <w:i/>
                <w:iCs/>
                <w:sz w:val="20"/>
                <w:szCs w:val="20"/>
              </w:rPr>
              <w:t xml:space="preserve"> Git,</w:t>
            </w:r>
            <w:r w:rsidR="00D538F7" w:rsidRPr="00D538F7">
              <w:rPr>
                <w:b/>
                <w:bCs/>
                <w:i/>
                <w:iCs/>
                <w:sz w:val="20"/>
                <w:szCs w:val="20"/>
              </w:rPr>
              <w:t xml:space="preserve"> Maven)</w:t>
            </w:r>
          </w:p>
          <w:p w14:paraId="3D2A0A33" w14:textId="44A23EA7" w:rsidR="0044447D" w:rsidRPr="0044447D" w:rsidRDefault="0044447D" w:rsidP="0044447D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20" w:right="-84"/>
              <w:jc w:val="left"/>
            </w:pPr>
            <w:r>
              <w:t xml:space="preserve">Implemented a RESTful using </w:t>
            </w:r>
            <w:r>
              <w:rPr>
                <w:color w:val="000000" w:themeColor="text1"/>
              </w:rPr>
              <w:t>Spring Boot, JPA, and PostgreSQL that exposes operations for social media data that resembles the conceptual model of Twitter</w:t>
            </w:r>
          </w:p>
          <w:p w14:paraId="1F4A54C0" w14:textId="1D7FF6C1" w:rsidR="0044447D" w:rsidRDefault="0044447D" w:rsidP="0044447D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20" w:right="-84"/>
              <w:jc w:val="left"/>
            </w:pPr>
            <w:r>
              <w:t xml:space="preserve">Developed a database schema/ERD supported by PostgreSQL in </w:t>
            </w:r>
            <w:proofErr w:type="spellStart"/>
            <w:r>
              <w:t>PGAdmin</w:t>
            </w:r>
            <w:proofErr w:type="spellEnd"/>
            <w:r>
              <w:t xml:space="preserve"> in collaboration with other developers</w:t>
            </w:r>
          </w:p>
          <w:p w14:paraId="512A01A2" w14:textId="43725DA5" w:rsidR="0044447D" w:rsidRDefault="0044447D" w:rsidP="0044447D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720" w:right="-84"/>
              <w:jc w:val="left"/>
            </w:pPr>
            <w:r>
              <w:t>Tested, troubleshot, and debugged API functionality in Postman until project requirements were satisfied</w:t>
            </w:r>
          </w:p>
          <w:p w14:paraId="3181757C" w14:textId="6B573AE8" w:rsidR="00B9131B" w:rsidRDefault="00327D8A" w:rsidP="00CE08C9">
            <w:pPr>
              <w:pStyle w:val="ListParagraph"/>
              <w:numPr>
                <w:ilvl w:val="0"/>
                <w:numId w:val="13"/>
              </w:numPr>
              <w:ind w:left="354" w:right="-84"/>
              <w:jc w:val="left"/>
            </w:pPr>
            <w:r>
              <w:rPr>
                <w:b/>
                <w:bCs/>
              </w:rPr>
              <w:t>Restaurant Application:</w:t>
            </w:r>
            <w:r>
              <w:t xml:space="preserve"> </w:t>
            </w:r>
            <w:r w:rsidR="00ED4285" w:rsidRPr="00D538F7">
              <w:rPr>
                <w:b/>
                <w:bCs/>
                <w:sz w:val="20"/>
                <w:szCs w:val="20"/>
              </w:rPr>
              <w:t>(</w:t>
            </w:r>
            <w:r w:rsidR="00ED4285" w:rsidRPr="00D538F7">
              <w:rPr>
                <w:b/>
                <w:bCs/>
                <w:i/>
                <w:iCs/>
                <w:sz w:val="20"/>
                <w:szCs w:val="20"/>
              </w:rPr>
              <w:t xml:space="preserve">Java, </w:t>
            </w:r>
            <w:proofErr w:type="spellStart"/>
            <w:r w:rsidR="00ED4285" w:rsidRPr="00D538F7">
              <w:rPr>
                <w:b/>
                <w:bCs/>
                <w:i/>
                <w:iCs/>
                <w:sz w:val="20"/>
                <w:szCs w:val="20"/>
              </w:rPr>
              <w:t>Netbeans</w:t>
            </w:r>
            <w:proofErr w:type="spellEnd"/>
            <w:r w:rsidR="00D538F7" w:rsidRPr="00D538F7">
              <w:rPr>
                <w:b/>
                <w:bCs/>
                <w:i/>
                <w:iCs/>
                <w:sz w:val="20"/>
                <w:szCs w:val="20"/>
              </w:rPr>
              <w:t>, MySQL</w:t>
            </w:r>
            <w:r w:rsidR="00362D2F" w:rsidRPr="00D538F7">
              <w:rPr>
                <w:b/>
                <w:bCs/>
                <w:i/>
                <w:iCs/>
                <w:sz w:val="20"/>
                <w:szCs w:val="20"/>
              </w:rPr>
              <w:t>)</w:t>
            </w:r>
          </w:p>
          <w:p w14:paraId="5C445106" w14:textId="61BDA7F7" w:rsidR="00B9131B" w:rsidRDefault="00B9131B" w:rsidP="00B9131B">
            <w:pPr>
              <w:pStyle w:val="ListParagraph"/>
              <w:numPr>
                <w:ilvl w:val="0"/>
                <w:numId w:val="16"/>
              </w:numPr>
              <w:ind w:left="720" w:right="-84"/>
              <w:jc w:val="left"/>
            </w:pPr>
            <w:r>
              <w:t>Developed a restaurant management application that satisfies the expected customer flow of placing an order online.</w:t>
            </w:r>
          </w:p>
          <w:p w14:paraId="43E1A38B" w14:textId="34D74C2B" w:rsidR="00B9131B" w:rsidRDefault="00B9131B" w:rsidP="00B9131B">
            <w:pPr>
              <w:pStyle w:val="ListParagraph"/>
              <w:numPr>
                <w:ilvl w:val="0"/>
                <w:numId w:val="16"/>
              </w:numPr>
              <w:ind w:left="720" w:right="-84"/>
              <w:jc w:val="left"/>
            </w:pPr>
            <w:r>
              <w:t>Created a database schema/ERD supported by MySQL</w:t>
            </w:r>
          </w:p>
          <w:p w14:paraId="4291D4E1" w14:textId="2391C4D0" w:rsidR="00B9131B" w:rsidRDefault="00B9131B" w:rsidP="00B9131B">
            <w:pPr>
              <w:pStyle w:val="ListParagraph"/>
              <w:numPr>
                <w:ilvl w:val="0"/>
                <w:numId w:val="16"/>
              </w:numPr>
              <w:ind w:left="720" w:right="-84"/>
              <w:jc w:val="left"/>
            </w:pPr>
            <w:r>
              <w:t xml:space="preserve">Utilized Java and </w:t>
            </w:r>
            <w:proofErr w:type="spellStart"/>
            <w:r>
              <w:t>Netbeans</w:t>
            </w:r>
            <w:proofErr w:type="spellEnd"/>
            <w:r w:rsidR="00362D2F">
              <w:t xml:space="preserve"> to create both the Front and Backend of the application, including functionality to process and validate data between the app and database.</w:t>
            </w:r>
          </w:p>
          <w:p w14:paraId="0FB8D7DD" w14:textId="7281A341" w:rsidR="00327D8A" w:rsidRPr="00D538F7" w:rsidRDefault="00327D8A" w:rsidP="00CE08C9">
            <w:pPr>
              <w:pStyle w:val="ListParagraph"/>
              <w:numPr>
                <w:ilvl w:val="0"/>
                <w:numId w:val="13"/>
              </w:numPr>
              <w:ind w:left="354" w:right="-84"/>
              <w:jc w:val="left"/>
              <w:rPr>
                <w:sz w:val="20"/>
                <w:szCs w:val="20"/>
              </w:rPr>
            </w:pPr>
            <w:r>
              <w:rPr>
                <w:b/>
                <w:bCs/>
              </w:rPr>
              <w:t>Spotify API Web Game:</w:t>
            </w:r>
            <w:r w:rsidR="00ED4285">
              <w:rPr>
                <w:b/>
                <w:bCs/>
              </w:rPr>
              <w:t xml:space="preserve"> </w:t>
            </w:r>
            <w:r w:rsidR="00ED4285" w:rsidRPr="00D538F7">
              <w:rPr>
                <w:b/>
                <w:bCs/>
                <w:sz w:val="20"/>
                <w:szCs w:val="20"/>
              </w:rPr>
              <w:t>(</w:t>
            </w:r>
            <w:r w:rsidR="00ED4285" w:rsidRPr="00D538F7">
              <w:rPr>
                <w:b/>
                <w:bCs/>
                <w:i/>
                <w:iCs/>
                <w:sz w:val="20"/>
                <w:szCs w:val="20"/>
              </w:rPr>
              <w:t>Angular, JavaScript, HTML, CSS, Git, VS Code)</w:t>
            </w:r>
          </w:p>
          <w:p w14:paraId="0BA71312" w14:textId="7DE6D8F0" w:rsidR="00ED4285" w:rsidRDefault="00ED4285" w:rsidP="00ED4285">
            <w:pPr>
              <w:pStyle w:val="ListParagraph"/>
              <w:numPr>
                <w:ilvl w:val="0"/>
                <w:numId w:val="17"/>
              </w:numPr>
              <w:ind w:left="720" w:right="-84"/>
              <w:jc w:val="left"/>
            </w:pPr>
            <w:r>
              <w:t xml:space="preserve">Worked in a team to create a web application game about guessing the correct </w:t>
            </w:r>
            <w:r w:rsidR="00AD5421">
              <w:t xml:space="preserve">artist </w:t>
            </w:r>
            <w:r>
              <w:t>based on an audio preview from a specified genre.</w:t>
            </w:r>
          </w:p>
          <w:p w14:paraId="2F6F9236" w14:textId="2EA933B3" w:rsidR="00ED4285" w:rsidRDefault="00ED4285" w:rsidP="00ED4285">
            <w:pPr>
              <w:pStyle w:val="ListParagraph"/>
              <w:numPr>
                <w:ilvl w:val="0"/>
                <w:numId w:val="17"/>
              </w:numPr>
              <w:ind w:left="720" w:right="-84"/>
              <w:jc w:val="left"/>
            </w:pPr>
            <w:r>
              <w:t>Utilized Spotify’s API to build critical functionality</w:t>
            </w:r>
            <w:r w:rsidR="00AD5421">
              <w:t>,</w:t>
            </w:r>
            <w:r>
              <w:t xml:space="preserve"> such as pulling data on recommended tracks based on a genre, top artist tracks, and individual artist data</w:t>
            </w:r>
          </w:p>
          <w:p w14:paraId="6CF640D2" w14:textId="0493FDED" w:rsidR="00ED4285" w:rsidRDefault="00ED4285" w:rsidP="00ED4285">
            <w:pPr>
              <w:pStyle w:val="ListParagraph"/>
              <w:numPr>
                <w:ilvl w:val="0"/>
                <w:numId w:val="17"/>
              </w:numPr>
              <w:ind w:left="720" w:right="-84"/>
              <w:jc w:val="left"/>
            </w:pPr>
            <w:r>
              <w:t>Developed the Front</w:t>
            </w:r>
            <w:r w:rsidR="00D538F7">
              <w:t>e</w:t>
            </w:r>
            <w:r>
              <w:t>nd using AngularJS to display song names, audio preview, and artist images</w:t>
            </w:r>
          </w:p>
        </w:tc>
      </w:tr>
    </w:tbl>
    <w:p w14:paraId="27B35E8A" w14:textId="77777777" w:rsidR="003F5FDB" w:rsidRDefault="003F5FDB" w:rsidP="000E3509">
      <w:pPr>
        <w:pStyle w:val="NoSpacing"/>
        <w:jc w:val="both"/>
      </w:pPr>
    </w:p>
    <w:sectPr w:rsidR="003F5FDB" w:rsidSect="000E3509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2074" w:right="1152" w:bottom="0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D228A" w14:textId="77777777" w:rsidR="00EB5CC0" w:rsidRDefault="00EB5CC0" w:rsidP="003856C9">
      <w:pPr>
        <w:spacing w:after="0" w:line="240" w:lineRule="auto"/>
      </w:pPr>
      <w:r>
        <w:separator/>
      </w:r>
    </w:p>
  </w:endnote>
  <w:endnote w:type="continuationSeparator" w:id="0">
    <w:p w14:paraId="30D56F39" w14:textId="77777777" w:rsidR="00EB5CC0" w:rsidRDefault="00EB5CC0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BF95C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499EC3D" wp14:editId="6008C2B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1C47A45" id="Group 4" o:spid="_x0000_s1026" alt="&quot;&quot;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3F5FDB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BAED3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543D351F" wp14:editId="4B2BBF8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26A5246" id="Group 4" o:spid="_x0000_s1026" alt="&quot;&quot;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891FF" w14:textId="77777777" w:rsidR="00EB5CC0" w:rsidRDefault="00EB5CC0" w:rsidP="003856C9">
      <w:pPr>
        <w:spacing w:after="0" w:line="240" w:lineRule="auto"/>
      </w:pPr>
      <w:r>
        <w:separator/>
      </w:r>
    </w:p>
  </w:footnote>
  <w:footnote w:type="continuationSeparator" w:id="0">
    <w:p w14:paraId="16B713C0" w14:textId="77777777" w:rsidR="00EB5CC0" w:rsidRDefault="00EB5CC0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2D6E5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B088F1F" wp14:editId="32676BA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602535C" id="Group 17" o:spid="_x0000_s1026" alt="&quot;&quot;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BD005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B21D4AB" wp14:editId="6BE8923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A7CC4EA" id="Group 17" o:spid="_x0000_s1026" alt="&quot;&quot;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B85FDC"/>
    <w:multiLevelType w:val="hybridMultilevel"/>
    <w:tmpl w:val="8E166494"/>
    <w:lvl w:ilvl="0" w:tplc="04090003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1" w15:restartNumberingAfterBreak="0">
    <w:nsid w:val="2C0503BB"/>
    <w:multiLevelType w:val="hybridMultilevel"/>
    <w:tmpl w:val="9BF80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45566"/>
    <w:multiLevelType w:val="hybridMultilevel"/>
    <w:tmpl w:val="CCAA2CFC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 w15:restartNumberingAfterBreak="0">
    <w:nsid w:val="3E297261"/>
    <w:multiLevelType w:val="hybridMultilevel"/>
    <w:tmpl w:val="770687BA"/>
    <w:lvl w:ilvl="0" w:tplc="04090003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4" w15:restartNumberingAfterBreak="0">
    <w:nsid w:val="59804A6E"/>
    <w:multiLevelType w:val="hybridMultilevel"/>
    <w:tmpl w:val="223CAE56"/>
    <w:lvl w:ilvl="0" w:tplc="04090003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5" w15:restartNumberingAfterBreak="0">
    <w:nsid w:val="60F13FAA"/>
    <w:multiLevelType w:val="multilevel"/>
    <w:tmpl w:val="19DC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6E69F3"/>
    <w:multiLevelType w:val="hybridMultilevel"/>
    <w:tmpl w:val="D5C0AA72"/>
    <w:lvl w:ilvl="0" w:tplc="04090003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num w:numId="1" w16cid:durableId="736392609">
    <w:abstractNumId w:val="9"/>
  </w:num>
  <w:num w:numId="2" w16cid:durableId="1837720990">
    <w:abstractNumId w:val="7"/>
  </w:num>
  <w:num w:numId="3" w16cid:durableId="1597205776">
    <w:abstractNumId w:val="6"/>
  </w:num>
  <w:num w:numId="4" w16cid:durableId="40399802">
    <w:abstractNumId w:val="5"/>
  </w:num>
  <w:num w:numId="5" w16cid:durableId="586184904">
    <w:abstractNumId w:val="4"/>
  </w:num>
  <w:num w:numId="6" w16cid:durableId="200359153">
    <w:abstractNumId w:val="8"/>
  </w:num>
  <w:num w:numId="7" w16cid:durableId="504781808">
    <w:abstractNumId w:val="3"/>
  </w:num>
  <w:num w:numId="8" w16cid:durableId="853031164">
    <w:abstractNumId w:val="2"/>
  </w:num>
  <w:num w:numId="9" w16cid:durableId="494225640">
    <w:abstractNumId w:val="1"/>
  </w:num>
  <w:num w:numId="10" w16cid:durableId="1237206688">
    <w:abstractNumId w:val="0"/>
  </w:num>
  <w:num w:numId="11" w16cid:durableId="1319188183">
    <w:abstractNumId w:val="15"/>
  </w:num>
  <w:num w:numId="12" w16cid:durableId="1222640505">
    <w:abstractNumId w:val="12"/>
  </w:num>
  <w:num w:numId="13" w16cid:durableId="498278037">
    <w:abstractNumId w:val="11"/>
  </w:num>
  <w:num w:numId="14" w16cid:durableId="385691080">
    <w:abstractNumId w:val="10"/>
  </w:num>
  <w:num w:numId="15" w16cid:durableId="103422646">
    <w:abstractNumId w:val="16"/>
  </w:num>
  <w:num w:numId="16" w16cid:durableId="1615282271">
    <w:abstractNumId w:val="13"/>
  </w:num>
  <w:num w:numId="17" w16cid:durableId="11071958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33"/>
    <w:rsid w:val="00052BE1"/>
    <w:rsid w:val="0007412A"/>
    <w:rsid w:val="00087A5A"/>
    <w:rsid w:val="000E3509"/>
    <w:rsid w:val="000F3A01"/>
    <w:rsid w:val="0010199E"/>
    <w:rsid w:val="0010257B"/>
    <w:rsid w:val="001166C2"/>
    <w:rsid w:val="001503AC"/>
    <w:rsid w:val="00161959"/>
    <w:rsid w:val="001765FE"/>
    <w:rsid w:val="001919CF"/>
    <w:rsid w:val="0019561F"/>
    <w:rsid w:val="001B32D2"/>
    <w:rsid w:val="001E0B9E"/>
    <w:rsid w:val="002314BA"/>
    <w:rsid w:val="00236538"/>
    <w:rsid w:val="00283B81"/>
    <w:rsid w:val="00293B83"/>
    <w:rsid w:val="002949DD"/>
    <w:rsid w:val="002A3621"/>
    <w:rsid w:val="002A4C3B"/>
    <w:rsid w:val="002B3890"/>
    <w:rsid w:val="002B7747"/>
    <w:rsid w:val="002C77B9"/>
    <w:rsid w:val="002F44FD"/>
    <w:rsid w:val="002F485A"/>
    <w:rsid w:val="003053D9"/>
    <w:rsid w:val="00327D8A"/>
    <w:rsid w:val="00344E07"/>
    <w:rsid w:val="00362D2F"/>
    <w:rsid w:val="00375370"/>
    <w:rsid w:val="003856C9"/>
    <w:rsid w:val="003908CC"/>
    <w:rsid w:val="00396369"/>
    <w:rsid w:val="003F4D31"/>
    <w:rsid w:val="003F5FDB"/>
    <w:rsid w:val="0043426C"/>
    <w:rsid w:val="00441EB9"/>
    <w:rsid w:val="0044447D"/>
    <w:rsid w:val="00455AF7"/>
    <w:rsid w:val="00463463"/>
    <w:rsid w:val="0047271C"/>
    <w:rsid w:val="00473EF8"/>
    <w:rsid w:val="004760E5"/>
    <w:rsid w:val="004A64E0"/>
    <w:rsid w:val="004B0AB8"/>
    <w:rsid w:val="004D03FF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6785A"/>
    <w:rsid w:val="006A3CE7"/>
    <w:rsid w:val="00724C10"/>
    <w:rsid w:val="00743379"/>
    <w:rsid w:val="00747550"/>
    <w:rsid w:val="007558E7"/>
    <w:rsid w:val="00767DC8"/>
    <w:rsid w:val="007803B7"/>
    <w:rsid w:val="00786A47"/>
    <w:rsid w:val="007A7C08"/>
    <w:rsid w:val="007B2F5C"/>
    <w:rsid w:val="007C406A"/>
    <w:rsid w:val="007C5F05"/>
    <w:rsid w:val="00800C2C"/>
    <w:rsid w:val="00825538"/>
    <w:rsid w:val="00825ED8"/>
    <w:rsid w:val="00832043"/>
    <w:rsid w:val="008329E7"/>
    <w:rsid w:val="00832F81"/>
    <w:rsid w:val="00841714"/>
    <w:rsid w:val="008501C7"/>
    <w:rsid w:val="008C7CA2"/>
    <w:rsid w:val="008D7200"/>
    <w:rsid w:val="008F6337"/>
    <w:rsid w:val="009011E4"/>
    <w:rsid w:val="00914DAF"/>
    <w:rsid w:val="0093286E"/>
    <w:rsid w:val="009A691B"/>
    <w:rsid w:val="009D1627"/>
    <w:rsid w:val="00A42F91"/>
    <w:rsid w:val="00AA0894"/>
    <w:rsid w:val="00AA3B47"/>
    <w:rsid w:val="00AA51EF"/>
    <w:rsid w:val="00AD5421"/>
    <w:rsid w:val="00AF1258"/>
    <w:rsid w:val="00B01E52"/>
    <w:rsid w:val="00B471CC"/>
    <w:rsid w:val="00B550FC"/>
    <w:rsid w:val="00B55F62"/>
    <w:rsid w:val="00B802A1"/>
    <w:rsid w:val="00B85871"/>
    <w:rsid w:val="00B9131B"/>
    <w:rsid w:val="00B93310"/>
    <w:rsid w:val="00BA3621"/>
    <w:rsid w:val="00BB3B21"/>
    <w:rsid w:val="00BC1F18"/>
    <w:rsid w:val="00BD2E58"/>
    <w:rsid w:val="00BF6BAB"/>
    <w:rsid w:val="00C007A5"/>
    <w:rsid w:val="00C00B35"/>
    <w:rsid w:val="00C420C8"/>
    <w:rsid w:val="00C4403A"/>
    <w:rsid w:val="00C705AB"/>
    <w:rsid w:val="00C7703E"/>
    <w:rsid w:val="00C82CF8"/>
    <w:rsid w:val="00CB2F7D"/>
    <w:rsid w:val="00CE08C9"/>
    <w:rsid w:val="00CE6306"/>
    <w:rsid w:val="00CE78EE"/>
    <w:rsid w:val="00D022CE"/>
    <w:rsid w:val="00D11C4D"/>
    <w:rsid w:val="00D5067A"/>
    <w:rsid w:val="00D538F7"/>
    <w:rsid w:val="00D56908"/>
    <w:rsid w:val="00DC0F74"/>
    <w:rsid w:val="00DC79BB"/>
    <w:rsid w:val="00DF0A0F"/>
    <w:rsid w:val="00E243DD"/>
    <w:rsid w:val="00E34D58"/>
    <w:rsid w:val="00E424D5"/>
    <w:rsid w:val="00E42C33"/>
    <w:rsid w:val="00E81958"/>
    <w:rsid w:val="00E941EF"/>
    <w:rsid w:val="00EA56A8"/>
    <w:rsid w:val="00EB1C1B"/>
    <w:rsid w:val="00EB5CC0"/>
    <w:rsid w:val="00ED4285"/>
    <w:rsid w:val="00F077AE"/>
    <w:rsid w:val="00F14687"/>
    <w:rsid w:val="00F56435"/>
    <w:rsid w:val="00F632FE"/>
    <w:rsid w:val="00F91A9C"/>
    <w:rsid w:val="00F927F0"/>
    <w:rsid w:val="00FA07AA"/>
    <w:rsid w:val="00FA7C3E"/>
    <w:rsid w:val="00FB0A17"/>
    <w:rsid w:val="00FB6A8F"/>
    <w:rsid w:val="00FD3E08"/>
    <w:rsid w:val="00FE20E6"/>
    <w:rsid w:val="00FE7FC3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444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character" w:styleId="UnresolvedMention">
    <w:name w:val="Unresolved Mention"/>
    <w:basedOn w:val="DefaultParagraphFont"/>
    <w:uiPriority w:val="99"/>
    <w:semiHidden/>
    <w:unhideWhenUsed/>
    <w:rsid w:val="00E42C33"/>
    <w:rPr>
      <w:color w:val="605E5C"/>
      <w:shd w:val="clear" w:color="auto" w:fill="E1DFDD"/>
    </w:rPr>
  </w:style>
  <w:style w:type="paragraph" w:customStyle="1" w:styleId="description">
    <w:name w:val="description"/>
    <w:basedOn w:val="Normal"/>
    <w:rsid w:val="008329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JavierPHS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javierphs/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avierparraschl@gmail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javierphs.githu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anakran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0777B89FA3409C8D5349D2350FB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054AA-C1BF-4FF3-9EF0-AB21EF2090D9}"/>
      </w:docPartPr>
      <w:docPartBody>
        <w:p w:rsidR="00BC078E" w:rsidRDefault="00924C61">
          <w:pPr>
            <w:pStyle w:val="960777B89FA3409C8D5349D2350FBD7B"/>
          </w:pPr>
          <w:r w:rsidRPr="005152F2">
            <w:t>Experience</w:t>
          </w:r>
        </w:p>
      </w:docPartBody>
    </w:docPart>
    <w:docPart>
      <w:docPartPr>
        <w:name w:val="4BA163F51AD74D8CBD03E496A9DE3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332A6-CFFC-4229-8442-C1599877C2A9}"/>
      </w:docPartPr>
      <w:docPartBody>
        <w:p w:rsidR="00000000" w:rsidRDefault="003D0981" w:rsidP="003D0981">
          <w:pPr>
            <w:pStyle w:val="4BA163F51AD74D8CBD03E496A9DE3428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CBB"/>
    <w:rsid w:val="000270C7"/>
    <w:rsid w:val="001858FB"/>
    <w:rsid w:val="00354AAC"/>
    <w:rsid w:val="003D0981"/>
    <w:rsid w:val="00645CBB"/>
    <w:rsid w:val="00924C61"/>
    <w:rsid w:val="00BC078E"/>
    <w:rsid w:val="00BE52A3"/>
    <w:rsid w:val="00C51DBD"/>
    <w:rsid w:val="00C607CF"/>
    <w:rsid w:val="00DD15FA"/>
    <w:rsid w:val="00EE7589"/>
    <w:rsid w:val="00F3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0777B89FA3409C8D5349D2350FBD7B">
    <w:name w:val="960777B89FA3409C8D5349D2350FBD7B"/>
  </w:style>
  <w:style w:type="paragraph" w:customStyle="1" w:styleId="E4F1018C35C34CCA85541BE84F4877F0">
    <w:name w:val="E4F1018C35C34CCA85541BE84F4877F0"/>
  </w:style>
  <w:style w:type="paragraph" w:customStyle="1" w:styleId="F136448E48E44F1A8A8A3CB6EE24CF19">
    <w:name w:val="F136448E48E44F1A8A8A3CB6EE24CF19"/>
    <w:rsid w:val="003D0981"/>
  </w:style>
  <w:style w:type="paragraph" w:customStyle="1" w:styleId="59903780C1A44A9DAB744CB6ED577CED">
    <w:name w:val="59903780C1A44A9DAB744CB6ED577CED"/>
    <w:rsid w:val="003D0981"/>
  </w:style>
  <w:style w:type="paragraph" w:customStyle="1" w:styleId="813D59B8EBEE4AA5A81EA510E7F38E9D">
    <w:name w:val="813D59B8EBEE4AA5A81EA510E7F38E9D"/>
    <w:rsid w:val="003D0981"/>
  </w:style>
  <w:style w:type="paragraph" w:customStyle="1" w:styleId="BBDF93B7002A4D6BA398AFF6B5412507">
    <w:name w:val="BBDF93B7002A4D6BA398AFF6B5412507"/>
    <w:rsid w:val="003D0981"/>
  </w:style>
  <w:style w:type="paragraph" w:customStyle="1" w:styleId="4BA163F51AD74D8CBD03E496A9DE3428">
    <w:name w:val="4BA163F51AD74D8CBD03E496A9DE3428"/>
    <w:rsid w:val="003D09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DA65C-4501-4B98-B4CE-9F64975487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CA302A-1316-4F52-91CA-11366B76961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E7A8CF2-B2A0-473F-91C8-99D7AFE2D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36C1B4-C785-4F0C-AE38-A815AB838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0</TotalTime>
  <Pages>2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2023-06-28T10:24:00Z</dcterms:created>
  <dcterms:modified xsi:type="dcterms:W3CDTF">2023-06-28T10:24:00Z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